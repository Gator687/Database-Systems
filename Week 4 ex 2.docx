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C17E" w14:textId="77777777" w:rsidR="00FA05C3" w:rsidRDefault="00012451" w:rsidP="00012451">
      <w:pPr>
        <w:pStyle w:val="Heading1"/>
      </w:pPr>
      <w:r>
        <w:t>Directions</w:t>
      </w:r>
    </w:p>
    <w:p w14:paraId="759EEA11" w14:textId="77777777" w:rsidR="00CC679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rFonts w:ascii="Calibri" w:eastAsia="Calibri" w:hAnsi="Calibri" w:cs="Calibri"/>
        </w:rPr>
        <w:t>Complete the following steps.</w:t>
      </w:r>
    </w:p>
    <w:p w14:paraId="6C869292" w14:textId="77777777" w:rsidR="00CC679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proofErr w:type="gramStart"/>
      <w:r>
        <w:rPr>
          <w:rFonts w:ascii="Calibri" w:eastAsia="Calibri" w:hAnsi="Calibri" w:cs="Calibri"/>
        </w:rPr>
        <w:t>Screenshot</w:t>
      </w:r>
      <w:proofErr w:type="gramEnd"/>
      <w:r>
        <w:rPr>
          <w:rFonts w:ascii="Calibri" w:eastAsia="Calibri" w:hAnsi="Calibri" w:cs="Calibri"/>
        </w:rPr>
        <w:t xml:space="preserve"> where directed. </w:t>
      </w:r>
    </w:p>
    <w:p w14:paraId="01B1E9BF" w14:textId="77777777" w:rsidR="00CC679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bookmarkStart w:id="0" w:name="_gjdgxs" w:colFirst="0" w:colLast="0"/>
      <w:bookmarkEnd w:id="0"/>
      <w:r>
        <w:rPr>
          <w:rFonts w:ascii="Calibri" w:eastAsia="Calibri" w:hAnsi="Calibri" w:cs="Calibri"/>
        </w:rPr>
        <w:t xml:space="preserve">Submit to </w:t>
      </w:r>
      <w:r>
        <w:t>Blackboard</w:t>
      </w:r>
      <w:r>
        <w:rPr>
          <w:rFonts w:ascii="Calibri" w:eastAsia="Calibri" w:hAnsi="Calibri" w:cs="Calibri"/>
        </w:rPr>
        <w:t>.</w:t>
      </w:r>
    </w:p>
    <w:p w14:paraId="2160FDDC" w14:textId="32AD3A83" w:rsidR="00173B27" w:rsidRDefault="00074487" w:rsidP="00074487">
      <w:pPr>
        <w:pStyle w:val="Heading1"/>
      </w:pPr>
      <w:r>
        <w:t xml:space="preserve">Use the Henry database to complete this </w:t>
      </w:r>
      <w:proofErr w:type="gramStart"/>
      <w:r>
        <w:t>assignment</w:t>
      </w:r>
      <w:proofErr w:type="gramEnd"/>
    </w:p>
    <w:p w14:paraId="6A17B020" w14:textId="77777777" w:rsidR="00074487" w:rsidRPr="00074487" w:rsidRDefault="00074487" w:rsidP="00074487">
      <w:pPr>
        <w:pStyle w:val="Heading1"/>
      </w:pPr>
      <w:r w:rsidRPr="00074487">
        <w:t>Tasks</w:t>
      </w:r>
    </w:p>
    <w:p w14:paraId="29CC9A43" w14:textId="77777777" w:rsidR="00074487" w:rsidRPr="00074487" w:rsidRDefault="00074487" w:rsidP="0007448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4487">
        <w:rPr>
          <w:rFonts w:asciiTheme="minorHAnsi" w:hAnsiTheme="minorHAnsi" w:cstheme="minorHAnsi"/>
          <w:color w:val="000000"/>
          <w:sz w:val="22"/>
          <w:szCs w:val="22"/>
        </w:rPr>
        <w:t xml:space="preserve">Using the top 10 books from this list, </w:t>
      </w:r>
      <w:hyperlink r:id="rId7" w:history="1">
        <w:r w:rsidRPr="00074487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http://www.nytimes.com/best-sellers-books/combined-print-and-e-book-fiction/list.html</w:t>
        </w:r>
      </w:hyperlink>
      <w:r w:rsidRPr="00074487">
        <w:rPr>
          <w:rFonts w:asciiTheme="minorHAnsi" w:hAnsiTheme="minorHAnsi" w:cstheme="minorHAnsi"/>
          <w:color w:val="000000"/>
          <w:sz w:val="22"/>
          <w:szCs w:val="22"/>
        </w:rPr>
        <w:t xml:space="preserve"> insert the </w:t>
      </w:r>
      <w:r w:rsidRPr="00074487">
        <w:rPr>
          <w:rFonts w:asciiTheme="minorHAnsi" w:hAnsiTheme="minorHAnsi" w:cstheme="minorHAnsi"/>
          <w:b/>
          <w:bCs/>
          <w:color w:val="000000"/>
          <w:sz w:val="22"/>
          <w:szCs w:val="22"/>
        </w:rPr>
        <w:t>authors</w:t>
      </w:r>
      <w:r w:rsidRPr="0007448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074487">
        <w:rPr>
          <w:rFonts w:asciiTheme="minorHAnsi" w:hAnsiTheme="minorHAnsi" w:cstheme="minorHAnsi"/>
          <w:b/>
          <w:bCs/>
          <w:color w:val="000000"/>
          <w:sz w:val="22"/>
          <w:szCs w:val="22"/>
        </w:rPr>
        <w:t>publishers</w:t>
      </w:r>
      <w:r w:rsidRPr="00074487">
        <w:rPr>
          <w:rFonts w:asciiTheme="minorHAnsi" w:hAnsiTheme="minorHAnsi" w:cstheme="minorHAnsi"/>
          <w:color w:val="000000"/>
          <w:sz w:val="22"/>
          <w:szCs w:val="22"/>
        </w:rPr>
        <w:t xml:space="preserve">, and </w:t>
      </w:r>
      <w:r w:rsidRPr="00074487">
        <w:rPr>
          <w:rFonts w:asciiTheme="minorHAnsi" w:hAnsiTheme="minorHAnsi" w:cstheme="minorHAnsi"/>
          <w:b/>
          <w:bCs/>
          <w:color w:val="000000"/>
          <w:sz w:val="22"/>
          <w:szCs w:val="22"/>
        </w:rPr>
        <w:t>book names</w:t>
      </w:r>
      <w:r w:rsidRPr="00074487">
        <w:rPr>
          <w:rFonts w:asciiTheme="minorHAnsi" w:hAnsiTheme="minorHAnsi" w:cstheme="minorHAnsi"/>
          <w:color w:val="000000"/>
          <w:sz w:val="22"/>
          <w:szCs w:val="22"/>
        </w:rPr>
        <w:t xml:space="preserve"> into the appropriate tables. You can make up any data that is not readily visible from this page.</w:t>
      </w:r>
    </w:p>
    <w:p w14:paraId="2946BFA1" w14:textId="77777777" w:rsidR="00074487" w:rsidRPr="00074487" w:rsidRDefault="00074487" w:rsidP="0007448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4487">
        <w:rPr>
          <w:rFonts w:asciiTheme="minorHAnsi" w:hAnsiTheme="minorHAnsi" w:cstheme="minorHAnsi"/>
          <w:color w:val="000000"/>
          <w:sz w:val="22"/>
          <w:szCs w:val="22"/>
        </w:rPr>
        <w:t>Insert the appropriate entries into the wrote table.</w:t>
      </w:r>
    </w:p>
    <w:p w14:paraId="1A323B50" w14:textId="2B7818BC" w:rsidR="00074487" w:rsidRPr="00074487" w:rsidRDefault="00074487" w:rsidP="0007448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4487">
        <w:rPr>
          <w:rFonts w:asciiTheme="minorHAnsi" w:hAnsiTheme="minorHAnsi" w:cstheme="minorHAnsi"/>
          <w:color w:val="000000"/>
          <w:sz w:val="22"/>
          <w:szCs w:val="22"/>
        </w:rPr>
        <w:t xml:space="preserve">Add records to copy. Insert one record for each of the first </w:t>
      </w:r>
      <w:r w:rsidRPr="00074487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three </w:t>
      </w:r>
      <w:r w:rsidRPr="00074487">
        <w:rPr>
          <w:rFonts w:asciiTheme="minorHAnsi" w:hAnsiTheme="minorHAnsi" w:cstheme="minorHAnsi"/>
          <w:color w:val="000000"/>
          <w:sz w:val="22"/>
          <w:szCs w:val="22"/>
        </w:rPr>
        <w:t xml:space="preserve">books you added. Set </w:t>
      </w:r>
      <w:proofErr w:type="spellStart"/>
      <w:r w:rsidRPr="00074487">
        <w:rPr>
          <w:rFonts w:asciiTheme="minorHAnsi" w:hAnsiTheme="minorHAnsi" w:cstheme="minorHAnsi"/>
          <w:color w:val="000000"/>
          <w:sz w:val="22"/>
          <w:szCs w:val="22"/>
        </w:rPr>
        <w:t>branchnum</w:t>
      </w:r>
      <w:proofErr w:type="spellEnd"/>
      <w:r w:rsidRPr="00074487">
        <w:rPr>
          <w:rFonts w:asciiTheme="minorHAnsi" w:hAnsiTheme="minorHAnsi" w:cstheme="minorHAnsi"/>
          <w:color w:val="000000"/>
          <w:sz w:val="22"/>
          <w:szCs w:val="22"/>
        </w:rPr>
        <w:t xml:space="preserve"> to 1. Set </w:t>
      </w:r>
      <w:proofErr w:type="spellStart"/>
      <w:r w:rsidRPr="00074487">
        <w:rPr>
          <w:rFonts w:asciiTheme="minorHAnsi" w:hAnsiTheme="minorHAnsi" w:cstheme="minorHAnsi"/>
          <w:color w:val="000000"/>
          <w:sz w:val="22"/>
          <w:szCs w:val="22"/>
        </w:rPr>
        <w:t>copynum</w:t>
      </w:r>
      <w:proofErr w:type="spellEnd"/>
      <w:r w:rsidRPr="00074487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r>
        <w:rPr>
          <w:rFonts w:asciiTheme="minorHAnsi" w:hAnsiTheme="minorHAnsi" w:cstheme="minorHAnsi"/>
          <w:color w:val="000000"/>
          <w:sz w:val="22"/>
          <w:szCs w:val="22"/>
        </w:rPr>
        <w:t>1</w:t>
      </w:r>
      <w:r w:rsidRPr="00074487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41A2BE8" w14:textId="77777777" w:rsidR="00074487" w:rsidRPr="00074487" w:rsidRDefault="00074487" w:rsidP="0007448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4487">
        <w:rPr>
          <w:rFonts w:asciiTheme="minorHAnsi" w:hAnsiTheme="minorHAnsi" w:cstheme="minorHAnsi"/>
          <w:color w:val="000000"/>
          <w:sz w:val="22"/>
          <w:szCs w:val="22"/>
        </w:rPr>
        <w:t>Create a query that proves that the author, book, publisher, and wrote tables are correctly entered by joining the 4 tables and displaying the book titles, authors, and publisher names.</w:t>
      </w:r>
    </w:p>
    <w:p w14:paraId="3A415AC1" w14:textId="77777777" w:rsidR="00074487" w:rsidRPr="00074487" w:rsidRDefault="00074487" w:rsidP="0007448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4487">
        <w:rPr>
          <w:rFonts w:asciiTheme="minorHAnsi" w:hAnsiTheme="minorHAnsi" w:cstheme="minorHAnsi"/>
          <w:color w:val="000000"/>
          <w:sz w:val="22"/>
          <w:szCs w:val="22"/>
        </w:rPr>
        <w:t xml:space="preserve">Write this outer join to find publishers without </w:t>
      </w:r>
      <w:proofErr w:type="gramStart"/>
      <w:r w:rsidRPr="00074487">
        <w:rPr>
          <w:rFonts w:asciiTheme="minorHAnsi" w:hAnsiTheme="minorHAnsi" w:cstheme="minorHAnsi"/>
          <w:color w:val="000000"/>
          <w:sz w:val="22"/>
          <w:szCs w:val="22"/>
        </w:rPr>
        <w:t>books</w:t>
      </w:r>
      <w:proofErr w:type="gramEnd"/>
    </w:p>
    <w:p w14:paraId="4C699F53" w14:textId="409F3626" w:rsidR="00074487" w:rsidRPr="00F641E7" w:rsidRDefault="00074487" w:rsidP="00F641E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74487">
        <w:rPr>
          <w:rFonts w:asciiTheme="minorHAnsi" w:hAnsiTheme="minorHAnsi" w:cstheme="minorHAns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4DCEA5C" wp14:editId="5DFEC5B4">
            <wp:extent cx="5945505" cy="1144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7E20">
        <w:rPr>
          <w:rFonts w:asciiTheme="minorHAnsi" w:hAnsiTheme="minorHAnsi" w:cstheme="minorHAnsi"/>
          <w:sz w:val="22"/>
          <w:szCs w:val="22"/>
        </w:rPr>
        <w:br/>
      </w:r>
      <w:r w:rsidR="002D7E20" w:rsidRPr="002D7E20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11693FB9" wp14:editId="0DBE4FD6">
            <wp:extent cx="3648584" cy="1105054"/>
            <wp:effectExtent l="0" t="0" r="9525" b="0"/>
            <wp:docPr id="843638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381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E20">
        <w:rPr>
          <w:rFonts w:asciiTheme="minorHAnsi" w:hAnsiTheme="minorHAnsi" w:cstheme="minorHAnsi"/>
          <w:sz w:val="22"/>
          <w:szCs w:val="22"/>
        </w:rPr>
        <w:br/>
      </w:r>
      <w:r w:rsidR="002D7E20" w:rsidRPr="002D7E20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095B2EF4" wp14:editId="0A2505BC">
            <wp:extent cx="4382112" cy="962159"/>
            <wp:effectExtent l="0" t="0" r="0" b="9525"/>
            <wp:docPr id="113236969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69698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E20">
        <w:rPr>
          <w:rFonts w:asciiTheme="minorHAnsi" w:hAnsiTheme="minorHAnsi" w:cstheme="minorHAnsi"/>
          <w:sz w:val="22"/>
          <w:szCs w:val="22"/>
        </w:rPr>
        <w:br/>
      </w:r>
      <w:r w:rsidR="002D7E20" w:rsidRPr="002D7E20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611B11F4" wp14:editId="668C9C46">
            <wp:extent cx="5096586" cy="1581371"/>
            <wp:effectExtent l="0" t="0" r="0" b="0"/>
            <wp:docPr id="15154500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5004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E20">
        <w:rPr>
          <w:rFonts w:asciiTheme="minorHAnsi" w:hAnsiTheme="minorHAnsi" w:cstheme="minorHAnsi"/>
          <w:sz w:val="22"/>
          <w:szCs w:val="22"/>
        </w:rPr>
        <w:br/>
      </w:r>
      <w:r w:rsidR="002D7E20" w:rsidRPr="002D7E20">
        <w:rPr>
          <w:rFonts w:asciiTheme="minorHAnsi" w:hAnsiTheme="minorHAnsi" w:cstheme="minorHAnsi"/>
          <w:sz w:val="22"/>
          <w:szCs w:val="22"/>
        </w:rPr>
        <w:lastRenderedPageBreak/>
        <w:drawing>
          <wp:inline distT="0" distB="0" distL="0" distR="0" wp14:anchorId="0AF56DAF" wp14:editId="047D7D70">
            <wp:extent cx="3181794" cy="1552792"/>
            <wp:effectExtent l="0" t="0" r="0" b="9525"/>
            <wp:docPr id="87579497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94979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E20">
        <w:rPr>
          <w:rFonts w:asciiTheme="minorHAnsi" w:hAnsiTheme="minorHAnsi" w:cstheme="minorHAnsi"/>
          <w:sz w:val="22"/>
          <w:szCs w:val="22"/>
        </w:rPr>
        <w:br/>
      </w:r>
      <w:r w:rsidR="002D7E20" w:rsidRPr="002D7E20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7C92A659" wp14:editId="2104A177">
            <wp:extent cx="4344006" cy="1105054"/>
            <wp:effectExtent l="0" t="0" r="0" b="0"/>
            <wp:docPr id="1857763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6311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E20">
        <w:rPr>
          <w:rFonts w:asciiTheme="minorHAnsi" w:hAnsiTheme="minorHAnsi" w:cstheme="minorHAnsi"/>
          <w:sz w:val="22"/>
          <w:szCs w:val="22"/>
        </w:rPr>
        <w:br/>
      </w:r>
      <w:r w:rsidR="002D7E20" w:rsidRPr="002D7E20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4A4429F3" wp14:editId="340A2CCA">
            <wp:extent cx="4582164" cy="3429479"/>
            <wp:effectExtent l="0" t="0" r="0" b="0"/>
            <wp:docPr id="1161405697" name="Picture 1" descr="A table with a list of nam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05697" name="Picture 1" descr="A table with a list of nam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E20">
        <w:rPr>
          <w:rFonts w:asciiTheme="minorHAnsi" w:hAnsiTheme="minorHAnsi" w:cstheme="minorHAnsi"/>
          <w:sz w:val="22"/>
          <w:szCs w:val="22"/>
        </w:rPr>
        <w:br/>
      </w:r>
      <w:r w:rsidR="002D7E20" w:rsidRPr="002D7E20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36ED15DD" wp14:editId="406C92C1">
            <wp:extent cx="3943900" cy="2553056"/>
            <wp:effectExtent l="0" t="0" r="0" b="0"/>
            <wp:docPr id="1884597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977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C481" w14:textId="77777777" w:rsidR="00074487" w:rsidRPr="00074487" w:rsidRDefault="00074487" w:rsidP="00074487">
      <w:pPr>
        <w:rPr>
          <w:rFonts w:cstheme="minorHAnsi"/>
        </w:rPr>
      </w:pPr>
    </w:p>
    <w:p w14:paraId="56D980A6" w14:textId="77777777" w:rsidR="00173B27" w:rsidRPr="00074487" w:rsidRDefault="00173B27" w:rsidP="00CC679B">
      <w:pPr>
        <w:rPr>
          <w:rFonts w:cstheme="minorHAnsi"/>
        </w:rPr>
      </w:pPr>
    </w:p>
    <w:sectPr w:rsidR="00173B27" w:rsidRPr="00074487" w:rsidSect="00FA05C3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E49BD" w14:textId="77777777" w:rsidR="00B23780" w:rsidRDefault="00B23780" w:rsidP="008334E0">
      <w:pPr>
        <w:spacing w:after="0" w:line="240" w:lineRule="auto"/>
      </w:pPr>
      <w:r>
        <w:separator/>
      </w:r>
    </w:p>
  </w:endnote>
  <w:endnote w:type="continuationSeparator" w:id="0">
    <w:p w14:paraId="0D96EDEF" w14:textId="77777777" w:rsidR="00B23780" w:rsidRDefault="00B23780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1EF5" w14:textId="77777777" w:rsidR="006B352F" w:rsidRDefault="006B35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55E4C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55E4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C73E8" w14:textId="77777777" w:rsidR="00B23780" w:rsidRDefault="00B23780" w:rsidP="008334E0">
      <w:pPr>
        <w:spacing w:after="0" w:line="240" w:lineRule="auto"/>
      </w:pPr>
      <w:r>
        <w:separator/>
      </w:r>
    </w:p>
  </w:footnote>
  <w:footnote w:type="continuationSeparator" w:id="0">
    <w:p w14:paraId="767DECF5" w14:textId="77777777" w:rsidR="00B23780" w:rsidRDefault="00B23780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B252C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DEE9C3B" wp14:editId="75EC82A9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5D85F5" w14:textId="5186C552" w:rsidR="008334E0" w:rsidRDefault="00000000" w:rsidP="00155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center" w:pos="5400"/>
                              <w:tab w:val="right" w:pos="1080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Times New Roman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74487">
                                <w:rPr>
                                  <w:rFonts w:ascii="Arial" w:eastAsia="Times New Roman" w:hAnsi="Arial" w:cs="Times New Roman"/>
                                  <w:sz w:val="28"/>
                                  <w:szCs w:val="28"/>
                                </w:rPr>
                                <w:t>Database Systems</w:t>
                              </w:r>
                            </w:sdtContent>
                          </w:sdt>
                          <w:r w:rsidR="006B352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074487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20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points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074487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Insert Data Assignment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DEE9C3B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 o:allowoverlap="f" fillcolor="black [3213]" strokecolor="black [3213]" strokeweight="1pt">
              <v:textbox style="mso-fit-shape-to-text:t">
                <w:txbxContent>
                  <w:p w14:paraId="0D5D85F5" w14:textId="5186C552" w:rsidR="008334E0" w:rsidRDefault="00277E3D" w:rsidP="00155E4C">
                    <w:pPr>
                      <w:pStyle w:val="Header"/>
                      <w:tabs>
                        <w:tab w:val="clear" w:pos="4680"/>
                        <w:tab w:val="clear" w:pos="9360"/>
                        <w:tab w:val="center" w:pos="5400"/>
                        <w:tab w:val="right" w:pos="1080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eastAsia="Times New Roman" w:hAnsi="Arial" w:cs="Times New Roman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074487">
                          <w:rPr>
                            <w:rFonts w:ascii="Arial" w:eastAsia="Times New Roman" w:hAnsi="Arial" w:cs="Times New Roman"/>
                            <w:sz w:val="28"/>
                            <w:szCs w:val="28"/>
                          </w:rPr>
                          <w:t>Database Systems</w:t>
                        </w:r>
                      </w:sdtContent>
                    </w:sdt>
                    <w:r w:rsidR="006B352F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074487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20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points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074487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Insert Data Assignment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28.5pt;visibility:visible;mso-wrap-style:square" o:bullet="t">
        <v:imagedata r:id="rId1" o:title="" cropbottom="35028f" cropleft="1f" cropright="9193f"/>
      </v:shape>
    </w:pict>
  </w:numPicBullet>
  <w:abstractNum w:abstractNumId="0" w15:restartNumberingAfterBreak="0">
    <w:nsid w:val="1E7A6B79"/>
    <w:multiLevelType w:val="hybridMultilevel"/>
    <w:tmpl w:val="C024C102"/>
    <w:lvl w:ilvl="0" w:tplc="44222A8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A28E9"/>
    <w:multiLevelType w:val="multilevel"/>
    <w:tmpl w:val="7136C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E170B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97774"/>
    <w:multiLevelType w:val="multilevel"/>
    <w:tmpl w:val="E4F0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21ABC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016CF"/>
    <w:multiLevelType w:val="multilevel"/>
    <w:tmpl w:val="5D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931692"/>
    <w:multiLevelType w:val="multilevel"/>
    <w:tmpl w:val="46C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8E4979"/>
    <w:multiLevelType w:val="hybridMultilevel"/>
    <w:tmpl w:val="E2846984"/>
    <w:lvl w:ilvl="0" w:tplc="842CF9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07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0E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40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81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8B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63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D380E9E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00BD6"/>
    <w:multiLevelType w:val="multilevel"/>
    <w:tmpl w:val="6E0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2060853">
    <w:abstractNumId w:val="6"/>
  </w:num>
  <w:num w:numId="2" w16cid:durableId="1528828226">
    <w:abstractNumId w:val="0"/>
  </w:num>
  <w:num w:numId="3" w16cid:durableId="589699772">
    <w:abstractNumId w:val="4"/>
  </w:num>
  <w:num w:numId="4" w16cid:durableId="1357465272">
    <w:abstractNumId w:val="2"/>
  </w:num>
  <w:num w:numId="5" w16cid:durableId="29188855">
    <w:abstractNumId w:val="9"/>
  </w:num>
  <w:num w:numId="6" w16cid:durableId="1016881075">
    <w:abstractNumId w:val="8"/>
  </w:num>
  <w:num w:numId="7" w16cid:durableId="107353469">
    <w:abstractNumId w:val="7"/>
  </w:num>
  <w:num w:numId="8" w16cid:durableId="517430779">
    <w:abstractNumId w:val="1"/>
  </w:num>
  <w:num w:numId="9" w16cid:durableId="504513826">
    <w:abstractNumId w:val="10"/>
  </w:num>
  <w:num w:numId="10" w16cid:durableId="1392120666">
    <w:abstractNumId w:val="5"/>
  </w:num>
  <w:num w:numId="11" w16cid:durableId="497841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487"/>
    <w:rsid w:val="00004B08"/>
    <w:rsid w:val="00012451"/>
    <w:rsid w:val="00045630"/>
    <w:rsid w:val="00074487"/>
    <w:rsid w:val="00074FF9"/>
    <w:rsid w:val="00080CBA"/>
    <w:rsid w:val="00127172"/>
    <w:rsid w:val="00155E4C"/>
    <w:rsid w:val="00173B27"/>
    <w:rsid w:val="001C7491"/>
    <w:rsid w:val="002113A2"/>
    <w:rsid w:val="00213EC1"/>
    <w:rsid w:val="00277E3D"/>
    <w:rsid w:val="002D7E20"/>
    <w:rsid w:val="002E1E6A"/>
    <w:rsid w:val="003C7277"/>
    <w:rsid w:val="003F04BE"/>
    <w:rsid w:val="0043612E"/>
    <w:rsid w:val="00437CE7"/>
    <w:rsid w:val="004C093F"/>
    <w:rsid w:val="004D52C2"/>
    <w:rsid w:val="00606C41"/>
    <w:rsid w:val="00674058"/>
    <w:rsid w:val="006B352F"/>
    <w:rsid w:val="007A24A1"/>
    <w:rsid w:val="008334E0"/>
    <w:rsid w:val="008A47EE"/>
    <w:rsid w:val="008D0134"/>
    <w:rsid w:val="008E42BE"/>
    <w:rsid w:val="00945CF9"/>
    <w:rsid w:val="00963BD9"/>
    <w:rsid w:val="00972521"/>
    <w:rsid w:val="00995B24"/>
    <w:rsid w:val="00997530"/>
    <w:rsid w:val="00A36F05"/>
    <w:rsid w:val="00A4626E"/>
    <w:rsid w:val="00B120A9"/>
    <w:rsid w:val="00B136FB"/>
    <w:rsid w:val="00B23780"/>
    <w:rsid w:val="00B718D1"/>
    <w:rsid w:val="00B9046A"/>
    <w:rsid w:val="00BC2939"/>
    <w:rsid w:val="00BE4A86"/>
    <w:rsid w:val="00C77606"/>
    <w:rsid w:val="00CB3FC6"/>
    <w:rsid w:val="00CC679B"/>
    <w:rsid w:val="00D96995"/>
    <w:rsid w:val="00DD72F8"/>
    <w:rsid w:val="00E52695"/>
    <w:rsid w:val="00E652D4"/>
    <w:rsid w:val="00E768E8"/>
    <w:rsid w:val="00E8268D"/>
    <w:rsid w:val="00F57967"/>
    <w:rsid w:val="00F641E7"/>
    <w:rsid w:val="00FA05C3"/>
    <w:rsid w:val="00FA064E"/>
    <w:rsid w:val="00FC15C3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3F82C"/>
  <w15:chartTrackingRefBased/>
  <w15:docId w15:val="{9A72B21D-9879-450B-9509-4B37FAD0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74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44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7E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8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ytimes.com/best-sellers-books/combined-print-and-e-book-fiction/list.html" TargetMode="Externa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_c\Documents\Custom%20Office%20Templates\blank%20ass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assn</Template>
  <TotalTime>1117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Name</vt:lpstr>
    </vt:vector>
  </TitlesOfParts>
  <Company>Pittsburgh Technical Institute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</dc:title>
  <dc:subject/>
  <dc:creator>Lee Cottrell</dc:creator>
  <cp:keywords/>
  <dc:description/>
  <cp:lastModifiedBy>Thomas Halligan</cp:lastModifiedBy>
  <cp:revision>2</cp:revision>
  <dcterms:created xsi:type="dcterms:W3CDTF">2023-08-15T00:51:00Z</dcterms:created>
  <dcterms:modified xsi:type="dcterms:W3CDTF">2023-08-15T00:51:00Z</dcterms:modified>
</cp:coreProperties>
</file>