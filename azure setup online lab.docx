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F9B5" w14:textId="4A0F0AB7" w:rsidR="00FA05C3" w:rsidRDefault="01269E22" w:rsidP="00012451">
      <w:pPr>
        <w:pStyle w:val="Heading1"/>
      </w:pPr>
      <w:r>
        <w:t>Directions</w:t>
      </w:r>
    </w:p>
    <w:p w14:paraId="6D6C6BF8" w14:textId="77777777" w:rsidR="00CC679B" w:rsidRDefault="00CC679B" w:rsidP="00CC679B">
      <w:pPr>
        <w:numPr>
          <w:ilvl w:val="0"/>
          <w:numId w:val="7"/>
        </w:numPr>
        <w:pBdr>
          <w:top w:val="nil"/>
          <w:left w:val="nil"/>
          <w:bottom w:val="nil"/>
          <w:right w:val="nil"/>
          <w:between w:val="nil"/>
        </w:pBdr>
        <w:spacing w:after="0" w:line="276" w:lineRule="auto"/>
        <w:contextualSpacing/>
      </w:pPr>
      <w:r>
        <w:rPr>
          <w:rFonts w:ascii="Calibri" w:eastAsia="Calibri" w:hAnsi="Calibri" w:cs="Calibri"/>
        </w:rPr>
        <w:t>Complete the following steps.</w:t>
      </w:r>
    </w:p>
    <w:p w14:paraId="7376F36A" w14:textId="77777777" w:rsidR="00CC679B" w:rsidRDefault="00CC679B" w:rsidP="00CC679B">
      <w:pPr>
        <w:numPr>
          <w:ilvl w:val="0"/>
          <w:numId w:val="7"/>
        </w:numPr>
        <w:pBdr>
          <w:top w:val="nil"/>
          <w:left w:val="nil"/>
          <w:bottom w:val="nil"/>
          <w:right w:val="nil"/>
          <w:between w:val="nil"/>
        </w:pBdr>
        <w:spacing w:after="0" w:line="276" w:lineRule="auto"/>
        <w:contextualSpacing/>
      </w:pPr>
      <w:r>
        <w:rPr>
          <w:rFonts w:ascii="Calibri" w:eastAsia="Calibri" w:hAnsi="Calibri" w:cs="Calibri"/>
        </w:rPr>
        <w:t xml:space="preserve">Screenshot where directed. </w:t>
      </w:r>
    </w:p>
    <w:p w14:paraId="3565201F" w14:textId="03F7F069" w:rsidR="00CC679B" w:rsidRDefault="170F6AB8" w:rsidP="00CC679B">
      <w:pPr>
        <w:numPr>
          <w:ilvl w:val="0"/>
          <w:numId w:val="7"/>
        </w:numPr>
        <w:pBdr>
          <w:top w:val="nil"/>
          <w:left w:val="nil"/>
          <w:bottom w:val="nil"/>
          <w:right w:val="nil"/>
          <w:between w:val="nil"/>
        </w:pBdr>
        <w:spacing w:after="200" w:line="276" w:lineRule="auto"/>
        <w:contextualSpacing/>
      </w:pPr>
      <w:bookmarkStart w:id="0" w:name="_gjdgxs" w:colFirst="0" w:colLast="0"/>
      <w:bookmarkEnd w:id="0"/>
      <w:r w:rsidRPr="170F6AB8">
        <w:rPr>
          <w:rFonts w:ascii="Calibri" w:eastAsia="Calibri" w:hAnsi="Calibri" w:cs="Calibri"/>
        </w:rPr>
        <w:t xml:space="preserve">Submit the screenshots to </w:t>
      </w:r>
      <w:r>
        <w:t>Blackboard</w:t>
      </w:r>
      <w:r w:rsidRPr="170F6AB8">
        <w:rPr>
          <w:rFonts w:ascii="Calibri" w:eastAsia="Calibri" w:hAnsi="Calibri" w:cs="Calibri"/>
        </w:rPr>
        <w:t xml:space="preserve">. </w:t>
      </w:r>
      <w:r w:rsidRPr="170F6AB8">
        <w:rPr>
          <w:rFonts w:ascii="Calibri" w:eastAsia="Calibri" w:hAnsi="Calibri" w:cs="Calibri"/>
          <w:b/>
          <w:bCs/>
        </w:rPr>
        <w:t>Make sure you black out your passwords in the connection string!</w:t>
      </w:r>
    </w:p>
    <w:p w14:paraId="1ADD8C18" w14:textId="6FCF2D3F" w:rsidR="00173B27" w:rsidRDefault="00BE0389" w:rsidP="00BE0389">
      <w:pPr>
        <w:pStyle w:val="Heading1"/>
      </w:pPr>
      <w:r>
        <w:t>Overview</w:t>
      </w:r>
    </w:p>
    <w:p w14:paraId="7A07C00C" w14:textId="53C66136" w:rsidR="00BE0389" w:rsidRDefault="00BE0389" w:rsidP="00CC679B">
      <w:r>
        <w:t xml:space="preserve">You will use Azure to host your Premiere database. Once this is done, you are going to configure SSMS to talk with the Azure database. Finally, you will modify your existing premiere GUI to read from Azure instead of MySQL. </w:t>
      </w:r>
    </w:p>
    <w:p w14:paraId="7C8C2516" w14:textId="64C4FF05" w:rsidR="00DD01BB" w:rsidRDefault="00DD01BB" w:rsidP="00CC679B">
      <w:r>
        <w:t xml:space="preserve">Please note that the Azure screen changes daily. I cannot possibly keep up with the changes in a static document. </w:t>
      </w:r>
      <w:r w:rsidR="0096111D">
        <w:t>Do your best to find what I am describing.</w:t>
      </w:r>
    </w:p>
    <w:p w14:paraId="339CAAE2" w14:textId="22D1A06E" w:rsidR="00BE0389" w:rsidRDefault="00BE0389" w:rsidP="00BE0389">
      <w:pPr>
        <w:pStyle w:val="Heading1"/>
      </w:pPr>
      <w:r>
        <w:t>Register with Azure</w:t>
      </w:r>
    </w:p>
    <w:p w14:paraId="292272B5" w14:textId="77777777" w:rsidR="00BE0389" w:rsidRDefault="00BE0389" w:rsidP="00BE0389">
      <w:pPr>
        <w:pStyle w:val="ListParagraph"/>
        <w:numPr>
          <w:ilvl w:val="0"/>
          <w:numId w:val="10"/>
        </w:numPr>
      </w:pPr>
      <w:r>
        <w:t>Navigate to azure.microsoft.com</w:t>
      </w:r>
    </w:p>
    <w:p w14:paraId="2997483F" w14:textId="7BB54E05" w:rsidR="00BE0389" w:rsidRDefault="00BE0389" w:rsidP="00BE0389">
      <w:pPr>
        <w:pStyle w:val="ListParagraph"/>
        <w:numPr>
          <w:ilvl w:val="0"/>
          <w:numId w:val="10"/>
        </w:numPr>
      </w:pPr>
      <w:r>
        <w:t xml:space="preserve">Sign in to or create a Microsoft account. </w:t>
      </w:r>
    </w:p>
    <w:p w14:paraId="757F11E5" w14:textId="084B81FC" w:rsidR="00DD01BB" w:rsidRDefault="00DD01BB" w:rsidP="00DD01BB">
      <w:pPr>
        <w:pStyle w:val="ListParagraph"/>
        <w:numPr>
          <w:ilvl w:val="1"/>
          <w:numId w:val="10"/>
        </w:numPr>
      </w:pPr>
      <w:r>
        <w:t>You can use Github account here as well.</w:t>
      </w:r>
    </w:p>
    <w:p w14:paraId="2BBB5F19" w14:textId="3F974D08" w:rsidR="00BE0389" w:rsidRDefault="00BE0389" w:rsidP="00BE0389">
      <w:pPr>
        <w:pStyle w:val="ListParagraph"/>
        <w:numPr>
          <w:ilvl w:val="0"/>
          <w:numId w:val="10"/>
        </w:numPr>
      </w:pPr>
      <w:r>
        <w:t>Create an Azure account by clicking “Start Free.” Debit or Credit card required.</w:t>
      </w:r>
    </w:p>
    <w:p w14:paraId="2A72F689" w14:textId="05808B18" w:rsidR="00DD01BB" w:rsidRDefault="00DD01BB" w:rsidP="00BE0389">
      <w:pPr>
        <w:pStyle w:val="ListParagraph"/>
        <w:numPr>
          <w:ilvl w:val="0"/>
          <w:numId w:val="10"/>
        </w:numPr>
      </w:pPr>
      <w:r>
        <w:t>Walk through the process to setup the account.</w:t>
      </w:r>
    </w:p>
    <w:p w14:paraId="347BBEDF" w14:textId="2F64CDD1" w:rsidR="00DD01BB" w:rsidRPr="003D05E5" w:rsidRDefault="00DD01BB" w:rsidP="00BE0389">
      <w:pPr>
        <w:pStyle w:val="ListParagraph"/>
        <w:numPr>
          <w:ilvl w:val="0"/>
          <w:numId w:val="10"/>
        </w:numPr>
        <w:rPr>
          <w:b/>
          <w:bCs/>
        </w:rPr>
      </w:pPr>
      <w:r w:rsidRPr="003D05E5">
        <w:rPr>
          <w:b/>
          <w:bCs/>
        </w:rPr>
        <w:t xml:space="preserve">Do not use any of the getting started links. </w:t>
      </w:r>
    </w:p>
    <w:p w14:paraId="4938AA4F" w14:textId="5F20C9DC" w:rsidR="00DD01BB" w:rsidRDefault="00DD01BB" w:rsidP="00BE0389">
      <w:pPr>
        <w:pStyle w:val="ListParagraph"/>
        <w:numPr>
          <w:ilvl w:val="0"/>
          <w:numId w:val="10"/>
        </w:numPr>
      </w:pPr>
      <w:r>
        <w:t xml:space="preserve">Logout, and log back in to </w:t>
      </w:r>
      <w:r w:rsidRPr="003D05E5">
        <w:rPr>
          <w:b/>
          <w:bCs/>
        </w:rPr>
        <w:t>portal.azure.com</w:t>
      </w:r>
    </w:p>
    <w:p w14:paraId="07ECD75E" w14:textId="28810616" w:rsidR="003D05E5" w:rsidRDefault="003D05E5" w:rsidP="00BE0389">
      <w:pPr>
        <w:pStyle w:val="ListParagraph"/>
        <w:numPr>
          <w:ilvl w:val="0"/>
          <w:numId w:val="10"/>
        </w:numPr>
      </w:pPr>
      <w:r>
        <w:t>Click on the Microsoft Azure title in the bar</w:t>
      </w:r>
      <w:r>
        <w:br/>
      </w:r>
      <w:r>
        <w:rPr>
          <w:noProof/>
        </w:rPr>
        <w:drawing>
          <wp:inline distT="0" distB="0" distL="0" distR="0" wp14:anchorId="78D33AE0" wp14:editId="352FA9B1">
            <wp:extent cx="6858000" cy="53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35940"/>
                    </a:xfrm>
                    <a:prstGeom prst="rect">
                      <a:avLst/>
                    </a:prstGeom>
                  </pic:spPr>
                </pic:pic>
              </a:graphicData>
            </a:graphic>
          </wp:inline>
        </w:drawing>
      </w:r>
    </w:p>
    <w:p w14:paraId="454FAA44" w14:textId="003848F1" w:rsidR="00BE0389" w:rsidRDefault="00BE0389" w:rsidP="00BE0389">
      <w:pPr>
        <w:pStyle w:val="Heading1"/>
      </w:pPr>
      <w:r>
        <w:t>SQL Database Creation</w:t>
      </w:r>
    </w:p>
    <w:p w14:paraId="55FCCDE0" w14:textId="018470FA" w:rsidR="00BE0389" w:rsidRDefault="00BE0389" w:rsidP="00BE0389">
      <w:pPr>
        <w:pStyle w:val="ListParagraph"/>
        <w:numPr>
          <w:ilvl w:val="0"/>
          <w:numId w:val="11"/>
        </w:numPr>
      </w:pPr>
      <w:r>
        <w:t xml:space="preserve">Find </w:t>
      </w:r>
      <w:r w:rsidRPr="00DD01BB">
        <w:rPr>
          <w:i/>
          <w:iCs/>
        </w:rPr>
        <w:t>SQL databases</w:t>
      </w:r>
      <w:r>
        <w:t>.</w:t>
      </w:r>
    </w:p>
    <w:p w14:paraId="5E72F9F1" w14:textId="77777777" w:rsidR="00BE0389" w:rsidRDefault="00BE0389" w:rsidP="00BE0389">
      <w:pPr>
        <w:pStyle w:val="ListParagraph"/>
        <w:numPr>
          <w:ilvl w:val="0"/>
          <w:numId w:val="11"/>
        </w:numPr>
      </w:pPr>
      <w:r>
        <w:t>Click Create SQL database.</w:t>
      </w:r>
    </w:p>
    <w:p w14:paraId="7BEB7E25" w14:textId="77777777" w:rsidR="00BE0389" w:rsidRDefault="00BE0389" w:rsidP="00BE0389">
      <w:pPr>
        <w:pStyle w:val="ListParagraph"/>
        <w:numPr>
          <w:ilvl w:val="0"/>
          <w:numId w:val="11"/>
        </w:numPr>
      </w:pPr>
      <w:r>
        <w:t>Enter a name for your database under database details.</w:t>
      </w:r>
    </w:p>
    <w:p w14:paraId="14534B5A" w14:textId="77777777" w:rsidR="00BE0389" w:rsidRDefault="5EC112F7" w:rsidP="00BE0389">
      <w:pPr>
        <w:pStyle w:val="ListParagraph"/>
        <w:numPr>
          <w:ilvl w:val="0"/>
          <w:numId w:val="11"/>
        </w:numPr>
      </w:pPr>
      <w:r>
        <w:t>Under Server, select create new. Enter server details and create and admin username and password.</w:t>
      </w:r>
    </w:p>
    <w:p w14:paraId="228EA724" w14:textId="1451E671" w:rsidR="5EC112F7" w:rsidRDefault="5EC112F7" w:rsidP="5EC112F7">
      <w:pPr>
        <w:pStyle w:val="ListParagraph"/>
        <w:numPr>
          <w:ilvl w:val="1"/>
          <w:numId w:val="11"/>
        </w:numPr>
      </w:pPr>
      <w:r>
        <w:t xml:space="preserve">Do not use special characters in your username. </w:t>
      </w:r>
    </w:p>
    <w:p w14:paraId="6BB85330" w14:textId="6D8BEEEC" w:rsidR="5EC112F7" w:rsidRDefault="5EC112F7" w:rsidP="5EC112F7">
      <w:pPr>
        <w:pStyle w:val="ListParagraph"/>
        <w:numPr>
          <w:ilvl w:val="1"/>
          <w:numId w:val="11"/>
        </w:numPr>
        <w:rPr>
          <w:rFonts w:eastAsiaTheme="minorEastAsia"/>
        </w:rPr>
      </w:pPr>
      <w:r>
        <w:t>If you use an email for the username, you will need to read this document.</w:t>
      </w:r>
      <w:r>
        <w:br/>
      </w:r>
      <w:hyperlink r:id="rId8">
        <w:r w:rsidRPr="5EC112F7">
          <w:rPr>
            <w:rStyle w:val="Hyperlink"/>
          </w:rPr>
          <w:t>https://techcommunity.microsoft.com/t5/azure-database-support-blog/providing-the-server-name-explicitly-in-user-names-for-azure-sql/ba-p/368942</w:t>
        </w:r>
      </w:hyperlink>
      <w:r>
        <w:t xml:space="preserve"> </w:t>
      </w:r>
    </w:p>
    <w:p w14:paraId="2DE06AB6" w14:textId="2E0BAF39" w:rsidR="0096111D" w:rsidRDefault="01269E22" w:rsidP="00BE0389">
      <w:pPr>
        <w:pStyle w:val="ListParagraph"/>
        <w:numPr>
          <w:ilvl w:val="0"/>
          <w:numId w:val="11"/>
        </w:numPr>
      </w:pPr>
      <w:r>
        <w:t xml:space="preserve">Under Compute + Storage, click Configure database. Click the link that takes you to the Basic database. </w:t>
      </w:r>
      <w:r w:rsidR="00BE0389">
        <w:br/>
      </w:r>
      <w:r w:rsidR="0096111D">
        <w:rPr>
          <w:noProof/>
        </w:rPr>
        <w:drawing>
          <wp:inline distT="0" distB="0" distL="0" distR="0" wp14:anchorId="114DDA2D" wp14:editId="72B7BA39">
            <wp:extent cx="3362325" cy="74295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3362325" cy="742950"/>
                    </a:xfrm>
                    <a:prstGeom prst="rect">
                      <a:avLst/>
                    </a:prstGeom>
                  </pic:spPr>
                </pic:pic>
              </a:graphicData>
            </a:graphic>
          </wp:inline>
        </w:drawing>
      </w:r>
      <w:r w:rsidR="00BE0389">
        <w:br/>
      </w:r>
      <w:r>
        <w:t>The Basic option is the best choice, and may cost you</w:t>
      </w:r>
      <w:r w:rsidR="0096111D">
        <w:t xml:space="preserve"> around</w:t>
      </w:r>
      <w:r>
        <w:t xml:space="preserve"> $5.00 per month.</w:t>
      </w:r>
    </w:p>
    <w:p w14:paraId="6D8CDC37" w14:textId="04C402F2" w:rsidR="00BE0389" w:rsidRDefault="0096111D" w:rsidP="0096111D">
      <w:pPr>
        <w:pStyle w:val="ListParagraph"/>
        <w:numPr>
          <w:ilvl w:val="1"/>
          <w:numId w:val="11"/>
        </w:numPr>
      </w:pPr>
      <w:r>
        <w:t>Create the required servers or resource groups</w:t>
      </w:r>
      <w:r w:rsidR="01269E22">
        <w:t xml:space="preserve"> </w:t>
      </w:r>
    </w:p>
    <w:p w14:paraId="40EBECEC" w14:textId="4A7DA5EF" w:rsidR="00BE0389" w:rsidRDefault="5EC112F7" w:rsidP="00BE0389">
      <w:pPr>
        <w:pStyle w:val="ListParagraph"/>
        <w:numPr>
          <w:ilvl w:val="1"/>
          <w:numId w:val="11"/>
        </w:numPr>
      </w:pPr>
      <w:r>
        <w:t xml:space="preserve">Be </w:t>
      </w:r>
      <w:r w:rsidR="0096111D" w:rsidRPr="0096111D">
        <w:rPr>
          <w:b/>
          <w:bCs/>
        </w:rPr>
        <w:t>very</w:t>
      </w:r>
      <w:r w:rsidRPr="0096111D">
        <w:rPr>
          <w:b/>
          <w:bCs/>
        </w:rPr>
        <w:t xml:space="preserve"> careful</w:t>
      </w:r>
      <w:r>
        <w:t xml:space="preserve"> here. If you choose poorly, it can cost 200 per month.</w:t>
      </w:r>
    </w:p>
    <w:p w14:paraId="723C5103" w14:textId="7CD09EF9" w:rsidR="00BE0389" w:rsidRDefault="5EC112F7" w:rsidP="00BE0389">
      <w:pPr>
        <w:pStyle w:val="ListParagraph"/>
        <w:numPr>
          <w:ilvl w:val="1"/>
          <w:numId w:val="11"/>
        </w:numPr>
      </w:pPr>
      <w:r>
        <w:t>After the term is finished, you can delete the database to save some money.</w:t>
      </w:r>
    </w:p>
    <w:p w14:paraId="6A6FAC64" w14:textId="39F2DA15" w:rsidR="00442527" w:rsidRPr="00442527" w:rsidRDefault="00442527" w:rsidP="00BE0389">
      <w:pPr>
        <w:pStyle w:val="ListParagraph"/>
        <w:numPr>
          <w:ilvl w:val="1"/>
          <w:numId w:val="11"/>
        </w:numPr>
        <w:rPr>
          <w:b/>
          <w:bCs/>
          <w:i/>
          <w:iCs/>
          <w:u w:val="single"/>
        </w:rPr>
      </w:pPr>
      <w:r w:rsidRPr="00442527">
        <w:rPr>
          <w:b/>
          <w:bCs/>
          <w:i/>
          <w:iCs/>
          <w:u w:val="single"/>
        </w:rPr>
        <w:t>Remember the username and password you created!!!!!</w:t>
      </w:r>
    </w:p>
    <w:p w14:paraId="4289997B" w14:textId="77777777" w:rsidR="00BE0389" w:rsidRDefault="5EC112F7" w:rsidP="00BE0389">
      <w:pPr>
        <w:pStyle w:val="ListParagraph"/>
        <w:numPr>
          <w:ilvl w:val="0"/>
          <w:numId w:val="11"/>
        </w:numPr>
      </w:pPr>
      <w:r>
        <w:t>Click Review + create, then create.</w:t>
      </w:r>
    </w:p>
    <w:p w14:paraId="4F59CC9D" w14:textId="162013DB" w:rsidR="001C2D18" w:rsidRDefault="001C2D18" w:rsidP="001C2D18">
      <w:r>
        <w:lastRenderedPageBreak/>
        <w:t>Screenshot your created database</w:t>
      </w:r>
    </w:p>
    <w:p w14:paraId="7A25721F" w14:textId="6C503E45" w:rsidR="0096111D" w:rsidRDefault="0096111D" w:rsidP="001C2D18">
      <w:pPr>
        <w:pStyle w:val="Heading1"/>
      </w:pPr>
      <w:r>
        <w:t>Create a SQL Server Firewall</w:t>
      </w:r>
    </w:p>
    <w:p w14:paraId="5D71D1A7" w14:textId="1BC9B5B6" w:rsidR="0096111D" w:rsidRDefault="0096111D" w:rsidP="0096111D">
      <w:r>
        <w:t>By default, your SQL Server will not let anyone outside of Azure connect to it. We are going to add a firewall setup to solve this problem. You will need the public IP address of your router. If you move to a different Internet, you will need to repeat this step.</w:t>
      </w:r>
    </w:p>
    <w:p w14:paraId="244CC2E9" w14:textId="0933AD33" w:rsidR="0096111D" w:rsidRDefault="0096111D" w:rsidP="0096111D">
      <w:pPr>
        <w:pStyle w:val="ListParagraph"/>
        <w:numPr>
          <w:ilvl w:val="0"/>
          <w:numId w:val="20"/>
        </w:numPr>
      </w:pPr>
      <w:r>
        <w:t xml:space="preserve">Visit </w:t>
      </w:r>
      <w:hyperlink r:id="rId10" w:history="1">
        <w:r w:rsidRPr="00D20A98">
          <w:rPr>
            <w:rStyle w:val="Hyperlink"/>
          </w:rPr>
          <w:t>https://ipchicken.com</w:t>
        </w:r>
      </w:hyperlink>
      <w:r>
        <w:t xml:space="preserve"> to get your public IP address. </w:t>
      </w:r>
      <w:r w:rsidR="00442527">
        <w:t>Write it down or keep the screen open. You will need the exact sets of 4 digits.</w:t>
      </w:r>
    </w:p>
    <w:p w14:paraId="1E8827CA" w14:textId="1AF025F2" w:rsidR="00442527" w:rsidRDefault="00442527" w:rsidP="0096111D">
      <w:pPr>
        <w:pStyle w:val="ListParagraph"/>
        <w:numPr>
          <w:ilvl w:val="0"/>
          <w:numId w:val="20"/>
        </w:numPr>
      </w:pPr>
      <w:r>
        <w:t>Find your database and click on it to open the configuration pane.</w:t>
      </w:r>
    </w:p>
    <w:p w14:paraId="09EC78A7" w14:textId="6B30CF3C" w:rsidR="00442527" w:rsidRDefault="00442527" w:rsidP="0096111D">
      <w:pPr>
        <w:pStyle w:val="ListParagraph"/>
        <w:numPr>
          <w:ilvl w:val="0"/>
          <w:numId w:val="20"/>
        </w:numPr>
      </w:pPr>
      <w:r>
        <w:t xml:space="preserve">Find and click </w:t>
      </w:r>
      <w:r w:rsidRPr="00442527">
        <w:rPr>
          <w:i/>
          <w:iCs/>
        </w:rPr>
        <w:t>Set Server Firewall</w:t>
      </w:r>
      <w:r>
        <w:t>.</w:t>
      </w:r>
    </w:p>
    <w:p w14:paraId="2B9B41BE" w14:textId="08FBF49D" w:rsidR="00442527" w:rsidRDefault="00442527" w:rsidP="0096111D">
      <w:pPr>
        <w:pStyle w:val="ListParagraph"/>
        <w:numPr>
          <w:ilvl w:val="0"/>
          <w:numId w:val="20"/>
        </w:numPr>
      </w:pPr>
      <w:r>
        <w:t>At the bottom enter a name, and the IP address.</w:t>
      </w:r>
    </w:p>
    <w:p w14:paraId="44E3D80F" w14:textId="27859D6E" w:rsidR="00442527" w:rsidRPr="0096111D" w:rsidRDefault="00442527" w:rsidP="0096111D">
      <w:pPr>
        <w:pStyle w:val="ListParagraph"/>
        <w:numPr>
          <w:ilvl w:val="0"/>
          <w:numId w:val="20"/>
        </w:numPr>
      </w:pPr>
      <w:r>
        <w:t>Press enter then click Save at the top.</w:t>
      </w:r>
    </w:p>
    <w:p w14:paraId="5096C3B3" w14:textId="16C40CA2" w:rsidR="001C2D18" w:rsidRDefault="001C2D18" w:rsidP="001C2D18">
      <w:pPr>
        <w:pStyle w:val="Heading1"/>
      </w:pPr>
      <w:r>
        <w:t>Connect SSMS to Azure</w:t>
      </w:r>
    </w:p>
    <w:p w14:paraId="03705AA6" w14:textId="0A96C164" w:rsidR="001C2D18" w:rsidRDefault="001C2D18" w:rsidP="001C2D18">
      <w:r>
        <w:t xml:space="preserve">You can use the database tools in Azure. However, they are clunky and tedious. It is much better to use SSMS as your client. The SSMS to Azure will work just like the SSMS to SQL Server connection. </w:t>
      </w:r>
      <w:r w:rsidR="006C57C2">
        <w:t xml:space="preserve">You may encounter an occasional lag. </w:t>
      </w:r>
    </w:p>
    <w:p w14:paraId="6737AE4A" w14:textId="77777777" w:rsidR="001C2D18" w:rsidRDefault="001C2D18" w:rsidP="001C2D18">
      <w:pPr>
        <w:pStyle w:val="ListParagraph"/>
        <w:numPr>
          <w:ilvl w:val="0"/>
          <w:numId w:val="13"/>
        </w:numPr>
      </w:pPr>
      <w:r>
        <w:t>On Azure, wait for the database to be deployed. I will not take too long.</w:t>
      </w:r>
    </w:p>
    <w:p w14:paraId="15CFFDC1" w14:textId="4B8BFC2D" w:rsidR="001C2D18" w:rsidRDefault="001C2D18" w:rsidP="001C2D18">
      <w:pPr>
        <w:pStyle w:val="ListParagraph"/>
        <w:numPr>
          <w:ilvl w:val="0"/>
          <w:numId w:val="13"/>
        </w:numPr>
      </w:pPr>
      <w:r>
        <w:t xml:space="preserve">Find your database and click on it. </w:t>
      </w:r>
    </w:p>
    <w:p w14:paraId="545633FF" w14:textId="55B7875B" w:rsidR="001C2D18" w:rsidRDefault="001C2D18" w:rsidP="001C2D18">
      <w:pPr>
        <w:pStyle w:val="ListParagraph"/>
        <w:numPr>
          <w:ilvl w:val="0"/>
          <w:numId w:val="13"/>
        </w:numPr>
      </w:pPr>
      <w:r>
        <w:t>Copy the server name.</w:t>
      </w:r>
      <w:r w:rsidR="00442527">
        <w:t xml:space="preserve"> When you hover over it, Azure provides a handy copy to clipboard link.</w:t>
      </w:r>
    </w:p>
    <w:p w14:paraId="35FC6867" w14:textId="77777777" w:rsidR="001C2D18" w:rsidRDefault="001C2D18" w:rsidP="001C2D18">
      <w:pPr>
        <w:pStyle w:val="ListParagraph"/>
        <w:numPr>
          <w:ilvl w:val="0"/>
          <w:numId w:val="13"/>
        </w:numPr>
      </w:pPr>
      <w:r>
        <w:t>Start SSMS on your computer.</w:t>
      </w:r>
    </w:p>
    <w:p w14:paraId="208BF2F6" w14:textId="7C6C14C7" w:rsidR="001C2D18" w:rsidRDefault="001C2D18" w:rsidP="001C2D18">
      <w:pPr>
        <w:pStyle w:val="ListParagraph"/>
        <w:numPr>
          <w:ilvl w:val="1"/>
          <w:numId w:val="13"/>
        </w:numPr>
      </w:pPr>
      <w:r>
        <w:t xml:space="preserve">If you already started SSMS and connected to the local SQL Server, click the connect dropdown in Object Explorer. Select Database Engine </w:t>
      </w:r>
    </w:p>
    <w:p w14:paraId="6A50C22A" w14:textId="77777777" w:rsidR="001C2D18" w:rsidRDefault="001C2D18" w:rsidP="001C2D18">
      <w:pPr>
        <w:pStyle w:val="ListParagraph"/>
        <w:numPr>
          <w:ilvl w:val="0"/>
          <w:numId w:val="13"/>
        </w:numPr>
      </w:pPr>
      <w:r>
        <w:t>P</w:t>
      </w:r>
      <w:r w:rsidR="00BE0389">
        <w:t>aste the server name</w:t>
      </w:r>
      <w:r>
        <w:t xml:space="preserve"> into the server name</w:t>
      </w:r>
      <w:r w:rsidR="00BE0389">
        <w:t>.</w:t>
      </w:r>
    </w:p>
    <w:p w14:paraId="06AC99FE" w14:textId="68D790BB" w:rsidR="00BE0389" w:rsidRDefault="00BE0389" w:rsidP="001C2D18">
      <w:pPr>
        <w:pStyle w:val="ListParagraph"/>
        <w:numPr>
          <w:ilvl w:val="0"/>
          <w:numId w:val="13"/>
        </w:numPr>
      </w:pPr>
      <w:r>
        <w:t>Change authentication to SQL Server Authentication</w:t>
      </w:r>
    </w:p>
    <w:p w14:paraId="72BE78CE" w14:textId="77777777" w:rsidR="001C2D18" w:rsidRDefault="001C2D18" w:rsidP="001C2D18">
      <w:pPr>
        <w:pStyle w:val="ListParagraph"/>
        <w:numPr>
          <w:ilvl w:val="0"/>
          <w:numId w:val="13"/>
        </w:numPr>
      </w:pPr>
      <w:r>
        <w:t>Enter the username and password you created with the server.</w:t>
      </w:r>
    </w:p>
    <w:p w14:paraId="102D5938" w14:textId="4FB35A07" w:rsidR="001C2D18" w:rsidRDefault="001C2D18" w:rsidP="001C2D18">
      <w:pPr>
        <w:pStyle w:val="ListParagraph"/>
        <w:numPr>
          <w:ilvl w:val="0"/>
          <w:numId w:val="13"/>
        </w:numPr>
      </w:pPr>
      <w:r>
        <w:t>You will be prompted to sign into your Azure account to make a new Firewall rule. Select “Add my subnet IP address range” and click ok.</w:t>
      </w:r>
    </w:p>
    <w:p w14:paraId="2E9191CA" w14:textId="0CD87FCD" w:rsidR="006C4FBB" w:rsidRDefault="006C4FBB" w:rsidP="006C4FBB">
      <w:pPr>
        <w:pStyle w:val="ListParagraph"/>
        <w:numPr>
          <w:ilvl w:val="1"/>
          <w:numId w:val="13"/>
        </w:numPr>
      </w:pPr>
      <w:r>
        <w:t>Periodically your home IP address may change. If so, then you will need to add another firewall entry to your database to allow you to connect.</w:t>
      </w:r>
    </w:p>
    <w:p w14:paraId="30D83D90" w14:textId="1F8FB9B2" w:rsidR="001C2D18" w:rsidRDefault="001C2D18" w:rsidP="001C2D18">
      <w:pPr>
        <w:pStyle w:val="ListParagraph"/>
        <w:numPr>
          <w:ilvl w:val="0"/>
          <w:numId w:val="13"/>
        </w:numPr>
      </w:pPr>
      <w:r>
        <w:t>You now have access to the database that you created via Azure.</w:t>
      </w:r>
    </w:p>
    <w:p w14:paraId="67D39224" w14:textId="2B84ECA8" w:rsidR="001C2D18" w:rsidRDefault="001C2D18" w:rsidP="001C2D18">
      <w:pPr>
        <w:pStyle w:val="ListParagraph"/>
        <w:numPr>
          <w:ilvl w:val="0"/>
          <w:numId w:val="13"/>
        </w:numPr>
      </w:pPr>
      <w:r>
        <w:t xml:space="preserve">Use the Premier code to create a new database. </w:t>
      </w:r>
    </w:p>
    <w:p w14:paraId="2577B71C" w14:textId="79FBAD4E" w:rsidR="001C2D18" w:rsidRDefault="01269E22" w:rsidP="001C2D18">
      <w:r>
        <w:t>Screenshot the created database in SSMS. Ensure you include the link to Azure, like mine.</w:t>
      </w:r>
      <w:r w:rsidR="001C2D18">
        <w:br/>
      </w:r>
      <w:r w:rsidR="001C2D18">
        <w:rPr>
          <w:noProof/>
        </w:rPr>
        <w:drawing>
          <wp:inline distT="0" distB="0" distL="0" distR="0" wp14:anchorId="2E34FBEA" wp14:editId="23A2DB86">
            <wp:extent cx="34956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95675" cy="752475"/>
                    </a:xfrm>
                    <a:prstGeom prst="rect">
                      <a:avLst/>
                    </a:prstGeom>
                  </pic:spPr>
                </pic:pic>
              </a:graphicData>
            </a:graphic>
          </wp:inline>
        </w:drawing>
      </w:r>
      <w:r w:rsidR="002C2DC5">
        <w:br/>
      </w:r>
      <w:r w:rsidR="002C2DC5" w:rsidRPr="002C2DC5">
        <w:rPr>
          <w:noProof/>
        </w:rPr>
        <w:drawing>
          <wp:inline distT="0" distB="0" distL="0" distR="0" wp14:anchorId="47348AE3" wp14:editId="45C1028D">
            <wp:extent cx="2038635" cy="1219370"/>
            <wp:effectExtent l="0" t="0" r="0" b="0"/>
            <wp:docPr id="705503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03372" name="Picture 1" descr="A screenshot of a computer&#10;&#10;Description automatically generated"/>
                    <pic:cNvPicPr/>
                  </pic:nvPicPr>
                  <pic:blipFill>
                    <a:blip r:embed="rId12"/>
                    <a:stretch>
                      <a:fillRect/>
                    </a:stretch>
                  </pic:blipFill>
                  <pic:spPr>
                    <a:xfrm>
                      <a:off x="0" y="0"/>
                      <a:ext cx="2038635" cy="1219370"/>
                    </a:xfrm>
                    <a:prstGeom prst="rect">
                      <a:avLst/>
                    </a:prstGeom>
                  </pic:spPr>
                </pic:pic>
              </a:graphicData>
            </a:graphic>
          </wp:inline>
        </w:drawing>
      </w:r>
    </w:p>
    <w:p w14:paraId="43A99798" w14:textId="4E30E6D0" w:rsidR="00975D6F" w:rsidRDefault="00975D6F" w:rsidP="00975D6F">
      <w:pPr>
        <w:pStyle w:val="Heading1"/>
      </w:pPr>
      <w:r>
        <w:lastRenderedPageBreak/>
        <w:t>Download the MS SQL JDBC Drivers</w:t>
      </w:r>
    </w:p>
    <w:p w14:paraId="1A43A6DE" w14:textId="30654560" w:rsidR="00975D6F" w:rsidRDefault="00975D6F" w:rsidP="00975D6F">
      <w:r>
        <w:t>You can now use Azure to host the data. This makes your app able to run anywhere. We will use Java Database Connectivity (JDBC) to connect Java to Azure SQL.</w:t>
      </w:r>
    </w:p>
    <w:p w14:paraId="38234C97" w14:textId="5BD280B2" w:rsidR="00975D6F" w:rsidRDefault="00975D6F" w:rsidP="00975D6F">
      <w:r>
        <w:t xml:space="preserve">For reference, visit this page </w:t>
      </w:r>
      <w:hyperlink r:id="rId13" w:history="1">
        <w:r w:rsidRPr="00AA45C8">
          <w:rPr>
            <w:rStyle w:val="Hyperlink"/>
          </w:rPr>
          <w:t>https://docs.microsoft.com/en-us/sql/connect/jdbc/connection-url-sample?view=sql-server-ver15</w:t>
        </w:r>
      </w:hyperlink>
    </w:p>
    <w:p w14:paraId="0FA90E13" w14:textId="62C9449C" w:rsidR="00975D6F" w:rsidRDefault="00975D6F" w:rsidP="00975D6F">
      <w:pPr>
        <w:pStyle w:val="ListParagraph"/>
        <w:numPr>
          <w:ilvl w:val="0"/>
          <w:numId w:val="15"/>
        </w:numPr>
      </w:pPr>
      <w:r>
        <w:t xml:space="preserve">Download the JDBC Driver from </w:t>
      </w:r>
      <w:hyperlink r:id="rId14" w:history="1">
        <w:r w:rsidRPr="00AA45C8">
          <w:rPr>
            <w:rStyle w:val="Hyperlink"/>
          </w:rPr>
          <w:t>https://docs.microsoft.com/en-us/sql/connect/jdbc/download-microsoft-jdbc-driver-for-sql-server?view=sql-server-ver15</w:t>
        </w:r>
      </w:hyperlink>
      <w:r>
        <w:t xml:space="preserve"> </w:t>
      </w:r>
    </w:p>
    <w:p w14:paraId="5017AD78" w14:textId="72E9F570" w:rsidR="00975D6F" w:rsidRDefault="00975D6F" w:rsidP="00975D6F">
      <w:pPr>
        <w:pStyle w:val="ListParagraph"/>
        <w:numPr>
          <w:ilvl w:val="0"/>
          <w:numId w:val="15"/>
        </w:numPr>
      </w:pPr>
      <w:r>
        <w:t>Extract the files to a folder of your choice. Preferably one that will not be deleted in the future.</w:t>
      </w:r>
    </w:p>
    <w:p w14:paraId="1479B5AA" w14:textId="3876B43C" w:rsidR="0011096A" w:rsidRDefault="0011096A" w:rsidP="0011096A">
      <w:pPr>
        <w:pStyle w:val="Heading1"/>
      </w:pPr>
      <w:r>
        <w:t>Get the Connection String to Azure</w:t>
      </w:r>
    </w:p>
    <w:p w14:paraId="05A35247" w14:textId="77777777" w:rsidR="0011096A" w:rsidRDefault="0011096A" w:rsidP="0011096A">
      <w:r>
        <w:t xml:space="preserve">You will need the connection string for your Azure database. Conveniently, Azure provides it. </w:t>
      </w:r>
    </w:p>
    <w:p w14:paraId="1938D615" w14:textId="5D58D07A" w:rsidR="0011096A" w:rsidRDefault="0011096A" w:rsidP="0011096A">
      <w:pPr>
        <w:pStyle w:val="ListParagraph"/>
        <w:numPr>
          <w:ilvl w:val="0"/>
          <w:numId w:val="14"/>
        </w:numPr>
      </w:pPr>
      <w:r>
        <w:t xml:space="preserve">Go back to Azure and open your database. </w:t>
      </w:r>
    </w:p>
    <w:p w14:paraId="3342B322" w14:textId="41487CA6" w:rsidR="0011096A" w:rsidRDefault="0011096A" w:rsidP="0011096A">
      <w:pPr>
        <w:pStyle w:val="ListParagraph"/>
        <w:numPr>
          <w:ilvl w:val="0"/>
          <w:numId w:val="14"/>
        </w:numPr>
      </w:pPr>
      <w:r>
        <w:t>Click the link “Show database connection strings”</w:t>
      </w:r>
    </w:p>
    <w:p w14:paraId="4F593918" w14:textId="638FF453" w:rsidR="0011096A" w:rsidRDefault="0011096A" w:rsidP="0011096A">
      <w:pPr>
        <w:pStyle w:val="ListParagraph"/>
        <w:numPr>
          <w:ilvl w:val="0"/>
          <w:numId w:val="14"/>
        </w:numPr>
      </w:pPr>
      <w:r>
        <w:t xml:space="preserve">This page shows all the connection strings for a variety of connection possibilities. You want </w:t>
      </w:r>
      <w:r w:rsidRPr="00442527">
        <w:rPr>
          <w:b/>
          <w:bCs/>
        </w:rPr>
        <w:t>JDBC</w:t>
      </w:r>
      <w:r>
        <w:t xml:space="preserve">. </w:t>
      </w:r>
    </w:p>
    <w:p w14:paraId="249D0FA3" w14:textId="0C77F7D0" w:rsidR="00442527" w:rsidRDefault="00442527" w:rsidP="00442527">
      <w:pPr>
        <w:pStyle w:val="ListParagraph"/>
        <w:numPr>
          <w:ilvl w:val="1"/>
          <w:numId w:val="14"/>
        </w:numPr>
      </w:pPr>
      <w:r>
        <w:t>Incidentally the JDBC JAR file are available on this page as well.</w:t>
      </w:r>
    </w:p>
    <w:p w14:paraId="3CED211D" w14:textId="2B358C42" w:rsidR="0011096A" w:rsidRDefault="141A41D2" w:rsidP="0011096A">
      <w:pPr>
        <w:pStyle w:val="ListParagraph"/>
        <w:numPr>
          <w:ilvl w:val="0"/>
          <w:numId w:val="14"/>
        </w:numPr>
      </w:pPr>
      <w:r>
        <w:t>Copy the entire connection string. You will need it in the next step.</w:t>
      </w:r>
    </w:p>
    <w:p w14:paraId="461210DA" w14:textId="6CF2E749" w:rsidR="141A41D2" w:rsidRDefault="141A41D2" w:rsidP="141A41D2">
      <w:pPr>
        <w:pStyle w:val="ListParagraph"/>
        <w:numPr>
          <w:ilvl w:val="0"/>
          <w:numId w:val="14"/>
        </w:numPr>
      </w:pPr>
      <w:r>
        <w:t>Paste it into Notepad or another editor</w:t>
      </w:r>
    </w:p>
    <w:p w14:paraId="212E83A7" w14:textId="0FC13EFD" w:rsidR="141A41D2" w:rsidRPr="00442527" w:rsidRDefault="141A41D2" w:rsidP="141A41D2">
      <w:pPr>
        <w:pStyle w:val="ListParagraph"/>
        <w:numPr>
          <w:ilvl w:val="0"/>
          <w:numId w:val="14"/>
        </w:numPr>
        <w:rPr>
          <w:rFonts w:eastAsiaTheme="minorEastAsia"/>
        </w:rPr>
      </w:pPr>
      <w:r w:rsidRPr="141A41D2">
        <w:rPr>
          <w:b/>
          <w:bCs/>
        </w:rPr>
        <w:t>In the connection string is a section {your password here} replace it with the password you create</w:t>
      </w:r>
      <w:r w:rsidR="00442527">
        <w:rPr>
          <w:b/>
          <w:bCs/>
        </w:rPr>
        <w:t>d.</w:t>
      </w:r>
    </w:p>
    <w:p w14:paraId="039A18AD" w14:textId="2B92747D" w:rsidR="00442527" w:rsidRDefault="00442527" w:rsidP="00442527">
      <w:pPr>
        <w:pStyle w:val="ListParagraph"/>
        <w:numPr>
          <w:ilvl w:val="1"/>
          <w:numId w:val="14"/>
        </w:numPr>
        <w:rPr>
          <w:rFonts w:eastAsiaTheme="minorEastAsia"/>
        </w:rPr>
      </w:pPr>
      <w:r>
        <w:rPr>
          <w:b/>
          <w:bCs/>
        </w:rPr>
        <w:t>Do not leave the {}</w:t>
      </w:r>
    </w:p>
    <w:p w14:paraId="0815996C" w14:textId="03EB6B4C" w:rsidR="141A41D2" w:rsidRDefault="141A41D2" w:rsidP="141A41D2">
      <w:pPr>
        <w:pStyle w:val="ListParagraph"/>
        <w:numPr>
          <w:ilvl w:val="0"/>
          <w:numId w:val="14"/>
        </w:numPr>
      </w:pPr>
      <w:r>
        <w:t>Copy the modified connection string</w:t>
      </w:r>
    </w:p>
    <w:p w14:paraId="44578405" w14:textId="6F7DAED8" w:rsidR="001C2D18" w:rsidRDefault="001C2D18" w:rsidP="00975D6F">
      <w:pPr>
        <w:pStyle w:val="Heading1"/>
      </w:pPr>
      <w:r>
        <w:t>Connect Java to Azure</w:t>
      </w:r>
    </w:p>
    <w:p w14:paraId="4DF7DE16" w14:textId="22573FF3" w:rsidR="00975D6F" w:rsidRDefault="00975D6F" w:rsidP="0011096A">
      <w:pPr>
        <w:pStyle w:val="ListParagraph"/>
        <w:numPr>
          <w:ilvl w:val="0"/>
          <w:numId w:val="16"/>
        </w:numPr>
      </w:pPr>
      <w:r>
        <w:t>Create a new Java project</w:t>
      </w:r>
    </w:p>
    <w:p w14:paraId="34EC5D95" w14:textId="23C8625D" w:rsidR="00975D6F" w:rsidRPr="00975D6F" w:rsidRDefault="00975D6F" w:rsidP="0011096A">
      <w:pPr>
        <w:pStyle w:val="ListParagraph"/>
        <w:numPr>
          <w:ilvl w:val="0"/>
          <w:numId w:val="16"/>
        </w:numPr>
      </w:pPr>
      <w:r>
        <w:t>Add the appropriate JAR file to your project. Most likely you are using the JRE8 Java.</w:t>
      </w:r>
    </w:p>
    <w:p w14:paraId="083D0C2F" w14:textId="629E6A87" w:rsidR="00975D6F" w:rsidRDefault="01269E22" w:rsidP="0011096A">
      <w:pPr>
        <w:pStyle w:val="ListParagraph"/>
        <w:numPr>
          <w:ilvl w:val="0"/>
          <w:numId w:val="16"/>
        </w:numPr>
      </w:pPr>
      <w:r>
        <w:t>Add these imports</w:t>
      </w:r>
      <w:r w:rsidR="00975D6F">
        <w:br/>
      </w:r>
      <w:r w:rsidR="00975D6F">
        <w:rPr>
          <w:noProof/>
        </w:rPr>
        <w:drawing>
          <wp:inline distT="0" distB="0" distL="0" distR="0" wp14:anchorId="0573A7CE" wp14:editId="5D1B0B44">
            <wp:extent cx="33909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390900" cy="752475"/>
                    </a:xfrm>
                    <a:prstGeom prst="rect">
                      <a:avLst/>
                    </a:prstGeom>
                  </pic:spPr>
                </pic:pic>
              </a:graphicData>
            </a:graphic>
          </wp:inline>
        </w:drawing>
      </w:r>
    </w:p>
    <w:p w14:paraId="7269B500" w14:textId="1D010DBB" w:rsidR="0011096A" w:rsidRDefault="01269E22" w:rsidP="0011096A">
      <w:pPr>
        <w:pStyle w:val="ListParagraph"/>
        <w:numPr>
          <w:ilvl w:val="0"/>
          <w:numId w:val="16"/>
        </w:numPr>
      </w:pPr>
      <w:r>
        <w:t xml:space="preserve">Add this to your main. Paste your </w:t>
      </w:r>
      <w:r w:rsidRPr="01269E22">
        <w:rPr>
          <w:b/>
          <w:bCs/>
        </w:rPr>
        <w:t>modified</w:t>
      </w:r>
      <w:r>
        <w:t xml:space="preserve"> connection string where the code says YourConnectionString, inside of the quotes. Watch the “ and ); on the Connection line</w:t>
      </w:r>
      <w:r w:rsidR="0011096A">
        <w:br/>
      </w:r>
      <w:r w:rsidR="0011096A">
        <w:rPr>
          <w:noProof/>
        </w:rPr>
        <w:drawing>
          <wp:inline distT="0" distB="0" distL="0" distR="0" wp14:anchorId="129F774B" wp14:editId="6BCCB509">
            <wp:extent cx="685800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858000" cy="1841500"/>
                    </a:xfrm>
                    <a:prstGeom prst="rect">
                      <a:avLst/>
                    </a:prstGeom>
                  </pic:spPr>
                </pic:pic>
              </a:graphicData>
            </a:graphic>
          </wp:inline>
        </w:drawing>
      </w:r>
    </w:p>
    <w:p w14:paraId="1B66828B" w14:textId="3CA2E18B" w:rsidR="0011096A" w:rsidRDefault="141A41D2" w:rsidP="0011096A">
      <w:pPr>
        <w:pStyle w:val="ListParagraph"/>
        <w:numPr>
          <w:ilvl w:val="0"/>
          <w:numId w:val="16"/>
        </w:numPr>
      </w:pPr>
      <w:r>
        <w:t xml:space="preserve">Run the program. Move on when it connects successfully. </w:t>
      </w:r>
    </w:p>
    <w:p w14:paraId="0709A108" w14:textId="77777777" w:rsidR="00442527" w:rsidRDefault="00442527">
      <w:pPr>
        <w:rPr>
          <w:rFonts w:asciiTheme="majorHAnsi" w:eastAsiaTheme="majorEastAsia" w:hAnsiTheme="majorHAnsi" w:cstheme="majorBidi"/>
          <w:color w:val="2E74B5" w:themeColor="accent1" w:themeShade="BF"/>
          <w:sz w:val="32"/>
          <w:szCs w:val="32"/>
        </w:rPr>
      </w:pPr>
      <w:r>
        <w:br w:type="page"/>
      </w:r>
    </w:p>
    <w:p w14:paraId="10FCCFC6" w14:textId="2C8BB774" w:rsidR="0011096A" w:rsidRDefault="0011096A" w:rsidP="0011096A">
      <w:pPr>
        <w:pStyle w:val="Heading1"/>
      </w:pPr>
      <w:r>
        <w:lastRenderedPageBreak/>
        <w:t>Display Data from Azure</w:t>
      </w:r>
    </w:p>
    <w:p w14:paraId="4FFA783A" w14:textId="3BFC859F" w:rsidR="0011096A" w:rsidRDefault="0011096A" w:rsidP="0011096A">
      <w:r>
        <w:t>The code to retrieve data from Azure is very similar to that of MySQL. It is the same concept. Execute a query and store the result in a ResultSet. Then walk through the result set. Catch errors that occur.</w:t>
      </w:r>
    </w:p>
    <w:p w14:paraId="4B68F5D6" w14:textId="3EB39BDD" w:rsidR="0011096A" w:rsidRDefault="01269E22" w:rsidP="0011096A">
      <w:pPr>
        <w:pStyle w:val="ListParagraph"/>
        <w:numPr>
          <w:ilvl w:val="0"/>
          <w:numId w:val="17"/>
        </w:numPr>
      </w:pPr>
      <w:r>
        <w:t>Add these imports to your project. Keep the existing ones of course.</w:t>
      </w:r>
      <w:r w:rsidR="0011096A">
        <w:br/>
      </w:r>
      <w:r w:rsidR="0011096A">
        <w:rPr>
          <w:noProof/>
        </w:rPr>
        <w:drawing>
          <wp:inline distT="0" distB="0" distL="0" distR="0" wp14:anchorId="79471B4E" wp14:editId="52BAE14D">
            <wp:extent cx="31337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133725" cy="809625"/>
                    </a:xfrm>
                    <a:prstGeom prst="rect">
                      <a:avLst/>
                    </a:prstGeom>
                  </pic:spPr>
                </pic:pic>
              </a:graphicData>
            </a:graphic>
          </wp:inline>
        </w:drawing>
      </w:r>
    </w:p>
    <w:p w14:paraId="619F0950" w14:textId="0F2E28F4" w:rsidR="0011096A" w:rsidRDefault="0011096A" w:rsidP="0011096A">
      <w:pPr>
        <w:pStyle w:val="ListParagraph"/>
        <w:numPr>
          <w:ilvl w:val="0"/>
          <w:numId w:val="17"/>
        </w:numPr>
      </w:pPr>
      <w:r>
        <w:t>You can comment out the JOptionPane in main.</w:t>
      </w:r>
    </w:p>
    <w:p w14:paraId="78E5CA51" w14:textId="12611C8E" w:rsidR="006C57C2" w:rsidRDefault="006C57C2" w:rsidP="006C57C2">
      <w:r>
        <w:t xml:space="preserve">Add the following lines </w:t>
      </w:r>
      <w:r w:rsidRPr="006C57C2">
        <w:rPr>
          <w:b/>
          <w:bCs/>
          <w:i/>
          <w:iCs/>
          <w:u w:val="single"/>
        </w:rPr>
        <w:t>before</w:t>
      </w:r>
      <w:r>
        <w:t xml:space="preserve"> you close the connection to the database</w:t>
      </w:r>
    </w:p>
    <w:p w14:paraId="71A68C5B" w14:textId="0EB9B744" w:rsidR="006C57C2" w:rsidRDefault="01269E22" w:rsidP="006C57C2">
      <w:pPr>
        <w:pStyle w:val="ListParagraph"/>
        <w:numPr>
          <w:ilvl w:val="0"/>
          <w:numId w:val="17"/>
        </w:numPr>
      </w:pPr>
      <w:r>
        <w:t>Create a Statement. Recall that this is what runs the code across the bridge to the Azure server.</w:t>
      </w:r>
      <w:r w:rsidR="006C57C2">
        <w:br/>
      </w:r>
      <w:r w:rsidR="006C57C2">
        <w:rPr>
          <w:noProof/>
        </w:rPr>
        <w:drawing>
          <wp:inline distT="0" distB="0" distL="0" distR="0" wp14:anchorId="05B85298" wp14:editId="5EEB9F98">
            <wp:extent cx="4876802"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876802" cy="276225"/>
                    </a:xfrm>
                    <a:prstGeom prst="rect">
                      <a:avLst/>
                    </a:prstGeom>
                  </pic:spPr>
                </pic:pic>
              </a:graphicData>
            </a:graphic>
          </wp:inline>
        </w:drawing>
      </w:r>
    </w:p>
    <w:p w14:paraId="1A0CD848" w14:textId="288487A9" w:rsidR="0011096A" w:rsidRDefault="01269E22" w:rsidP="0011096A">
      <w:pPr>
        <w:pStyle w:val="ListParagraph"/>
        <w:numPr>
          <w:ilvl w:val="0"/>
          <w:numId w:val="17"/>
        </w:numPr>
      </w:pPr>
      <w:r>
        <w:t>Create a ResultSet and SQL statement</w:t>
      </w:r>
      <w:r w:rsidR="0011096A">
        <w:br/>
      </w:r>
      <w:r w:rsidR="0011096A">
        <w:rPr>
          <w:noProof/>
        </w:rPr>
        <w:drawing>
          <wp:inline distT="0" distB="0" distL="0" distR="0" wp14:anchorId="00BFBE6A" wp14:editId="16B9F604">
            <wp:extent cx="5495924"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495924" cy="523875"/>
                    </a:xfrm>
                    <a:prstGeom prst="rect">
                      <a:avLst/>
                    </a:prstGeom>
                  </pic:spPr>
                </pic:pic>
              </a:graphicData>
            </a:graphic>
          </wp:inline>
        </w:drawing>
      </w:r>
    </w:p>
    <w:p w14:paraId="50F72520" w14:textId="784D3DF4" w:rsidR="006C57C2" w:rsidRDefault="01269E22" w:rsidP="0011096A">
      <w:pPr>
        <w:pStyle w:val="ListParagraph"/>
        <w:numPr>
          <w:ilvl w:val="0"/>
          <w:numId w:val="17"/>
        </w:numPr>
      </w:pPr>
      <w:r>
        <w:t>Execute the Query and parse the results</w:t>
      </w:r>
      <w:r w:rsidR="006C57C2">
        <w:br/>
      </w:r>
      <w:r w:rsidR="006C57C2">
        <w:rPr>
          <w:noProof/>
        </w:rPr>
        <w:drawing>
          <wp:inline distT="0" distB="0" distL="0" distR="0" wp14:anchorId="7C321C19" wp14:editId="7A60182D">
            <wp:extent cx="6273511" cy="1541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6273511" cy="1541076"/>
                    </a:xfrm>
                    <a:prstGeom prst="rect">
                      <a:avLst/>
                    </a:prstGeom>
                  </pic:spPr>
                </pic:pic>
              </a:graphicData>
            </a:graphic>
          </wp:inline>
        </w:drawing>
      </w:r>
    </w:p>
    <w:p w14:paraId="464EBF50" w14:textId="0BA85E8D" w:rsidR="006C57C2" w:rsidRDefault="006C4FBB" w:rsidP="0011096A">
      <w:pPr>
        <w:pStyle w:val="ListParagraph"/>
        <w:numPr>
          <w:ilvl w:val="0"/>
          <w:numId w:val="17"/>
        </w:numPr>
      </w:pPr>
      <w:r>
        <w:t xml:space="preserve">Recall that results.getX() can take either the name of the field, or the numeric position of the field. It is preferred to use the name over the number. </w:t>
      </w:r>
    </w:p>
    <w:p w14:paraId="5540076F" w14:textId="70994424" w:rsidR="006C4FBB" w:rsidRDefault="006C4FBB" w:rsidP="006C4FBB">
      <w:r>
        <w:t>Screenshot when your code displays the parts.</w:t>
      </w:r>
      <w:r w:rsidR="00C56DA0">
        <w:br/>
      </w:r>
      <w:r w:rsidR="00C56DA0" w:rsidRPr="00C56DA0">
        <w:drawing>
          <wp:inline distT="0" distB="0" distL="0" distR="0" wp14:anchorId="42D7FEC2" wp14:editId="73551EAE">
            <wp:extent cx="2305372" cy="1705213"/>
            <wp:effectExtent l="0" t="0" r="0" b="9525"/>
            <wp:docPr id="17974608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0820" name="Picture 1" descr="A screenshot of a computer program&#10;&#10;Description automatically generated"/>
                    <pic:cNvPicPr/>
                  </pic:nvPicPr>
                  <pic:blipFill>
                    <a:blip r:embed="rId21"/>
                    <a:stretch>
                      <a:fillRect/>
                    </a:stretch>
                  </pic:blipFill>
                  <pic:spPr>
                    <a:xfrm>
                      <a:off x="0" y="0"/>
                      <a:ext cx="2305372" cy="1705213"/>
                    </a:xfrm>
                    <a:prstGeom prst="rect">
                      <a:avLst/>
                    </a:prstGeom>
                  </pic:spPr>
                </pic:pic>
              </a:graphicData>
            </a:graphic>
          </wp:inline>
        </w:drawing>
      </w:r>
    </w:p>
    <w:p w14:paraId="0AA58D22" w14:textId="1DC320EF" w:rsidR="006C4FBB" w:rsidRDefault="006C4FBB" w:rsidP="006C4FBB">
      <w:pPr>
        <w:pStyle w:val="Heading1"/>
      </w:pPr>
      <w:r>
        <w:t>Your turn!!</w:t>
      </w:r>
    </w:p>
    <w:p w14:paraId="74939E7F" w14:textId="6093796E" w:rsidR="006C4FBB" w:rsidRDefault="006C4FBB" w:rsidP="006C4FBB">
      <w:pPr>
        <w:pStyle w:val="ListParagraph"/>
        <w:numPr>
          <w:ilvl w:val="0"/>
          <w:numId w:val="18"/>
        </w:numPr>
      </w:pPr>
      <w:r>
        <w:t>Make a backup copy of your Premiere GUI assignment. Send it to GitHub or anywhere you feel is safe.</w:t>
      </w:r>
    </w:p>
    <w:p w14:paraId="61D33322" w14:textId="14A65BE3" w:rsidR="006C4FBB" w:rsidRDefault="006C4FBB" w:rsidP="006C4FBB">
      <w:pPr>
        <w:pStyle w:val="ListParagraph"/>
        <w:numPr>
          <w:ilvl w:val="0"/>
          <w:numId w:val="18"/>
        </w:numPr>
      </w:pPr>
      <w:r>
        <w:t xml:space="preserve">Modify your existing Premiere GUI to read from Azure. Include your screenshots that prove that you are reading from Azure rather than MySQL. </w:t>
      </w:r>
    </w:p>
    <w:p w14:paraId="4D1FCEA8" w14:textId="0EAEEC45" w:rsidR="006C4FBB" w:rsidRDefault="4CE51171" w:rsidP="006C4FBB">
      <w:r>
        <w:lastRenderedPageBreak/>
        <w:t>Submit proof that you are reading from Azure and not MySQL</w:t>
      </w:r>
    </w:p>
    <w:p w14:paraId="1C7B8BBB" w14:textId="24A72EBA" w:rsidR="006C4FBB" w:rsidRDefault="006C4FBB" w:rsidP="006C4FBB">
      <w:pPr>
        <w:pStyle w:val="Heading1"/>
      </w:pPr>
      <w:r>
        <w:t>References</w:t>
      </w:r>
    </w:p>
    <w:p w14:paraId="0AEDD1D2" w14:textId="77777777" w:rsidR="006C4FBB" w:rsidRDefault="00000000" w:rsidP="006C4FBB">
      <w:pPr>
        <w:pStyle w:val="ListParagraph"/>
        <w:numPr>
          <w:ilvl w:val="0"/>
          <w:numId w:val="19"/>
        </w:numPr>
      </w:pPr>
      <w:hyperlink r:id="rId22" w:history="1">
        <w:r w:rsidR="006C4FBB" w:rsidRPr="00AA45C8">
          <w:rPr>
            <w:rStyle w:val="Hyperlink"/>
          </w:rPr>
          <w:t>https://docs.microsoft.com/en-us/sql/connect/jdbc/connection-url-sample?view=sql-server-ver15</w:t>
        </w:r>
      </w:hyperlink>
    </w:p>
    <w:p w14:paraId="6CF202ED" w14:textId="77777777" w:rsidR="006C4FBB" w:rsidRDefault="00000000" w:rsidP="006C4FBB">
      <w:pPr>
        <w:pStyle w:val="ListParagraph"/>
        <w:numPr>
          <w:ilvl w:val="0"/>
          <w:numId w:val="19"/>
        </w:numPr>
      </w:pPr>
      <w:hyperlink r:id="rId23" w:history="1">
        <w:r w:rsidR="006C4FBB" w:rsidRPr="00AA45C8">
          <w:rPr>
            <w:rStyle w:val="Hyperlink"/>
          </w:rPr>
          <w:t>https://docs.microsoft.com/en-us/sql/connect/jdbc/using-the-jdbc-driver?view=sql-server-ver15</w:t>
        </w:r>
      </w:hyperlink>
    </w:p>
    <w:p w14:paraId="3CB868F7" w14:textId="04071A16" w:rsidR="006C4FBB" w:rsidRDefault="00000000" w:rsidP="006C4FBB">
      <w:pPr>
        <w:pStyle w:val="ListParagraph"/>
        <w:numPr>
          <w:ilvl w:val="0"/>
          <w:numId w:val="19"/>
        </w:numPr>
      </w:pPr>
      <w:hyperlink r:id="rId24" w:anchor="Connectingintegrated" w:history="1">
        <w:r w:rsidR="006C4FBB" w:rsidRPr="00AA45C8">
          <w:rPr>
            <w:rStyle w:val="Hyperlink"/>
          </w:rPr>
          <w:t>https://docs.microsoft.com/en-us/sql/connect/jdbc/building-the-connection-url?view=sql-server-ver15#Connectingintegrated</w:t>
        </w:r>
      </w:hyperlink>
      <w:r w:rsidR="006C4FBB">
        <w:t xml:space="preserve"> </w:t>
      </w:r>
    </w:p>
    <w:p w14:paraId="5F047234" w14:textId="177352C0" w:rsidR="00BE0389" w:rsidRDefault="00442527" w:rsidP="00442527">
      <w:pPr>
        <w:tabs>
          <w:tab w:val="left" w:pos="2040"/>
        </w:tabs>
      </w:pPr>
      <w:r>
        <w:tab/>
      </w:r>
    </w:p>
    <w:sectPr w:rsidR="00BE0389" w:rsidSect="00FA05C3">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C7AB" w14:textId="77777777" w:rsidR="00BA5B0B" w:rsidRDefault="00BA5B0B" w:rsidP="008334E0">
      <w:pPr>
        <w:spacing w:after="0" w:line="240" w:lineRule="auto"/>
      </w:pPr>
      <w:r>
        <w:separator/>
      </w:r>
    </w:p>
  </w:endnote>
  <w:endnote w:type="continuationSeparator" w:id="0">
    <w:p w14:paraId="17F83F6C" w14:textId="77777777" w:rsidR="00BA5B0B" w:rsidRDefault="00BA5B0B"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1BCA" w14:textId="77777777" w:rsidR="00442527" w:rsidRDefault="00442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FA2C" w14:textId="77777777" w:rsidR="006B352F" w:rsidRDefault="006B352F">
    <w:pPr>
      <w:pStyle w:val="Footer"/>
    </w:pPr>
    <w:r>
      <w:t xml:space="preserve">Page </w:t>
    </w:r>
    <w:r>
      <w:fldChar w:fldCharType="begin"/>
    </w:r>
    <w:r>
      <w:instrText xml:space="preserve"> PAGE   \* MERGEFORMAT </w:instrText>
    </w:r>
    <w:r>
      <w:fldChar w:fldCharType="separate"/>
    </w:r>
    <w:r w:rsidR="00155E4C">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55E4C">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8DCF" w14:textId="77777777" w:rsidR="00442527" w:rsidRDefault="0044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D8E9D" w14:textId="77777777" w:rsidR="00BA5B0B" w:rsidRDefault="00BA5B0B" w:rsidP="008334E0">
      <w:pPr>
        <w:spacing w:after="0" w:line="240" w:lineRule="auto"/>
      </w:pPr>
      <w:r>
        <w:separator/>
      </w:r>
    </w:p>
  </w:footnote>
  <w:footnote w:type="continuationSeparator" w:id="0">
    <w:p w14:paraId="64AA1802" w14:textId="77777777" w:rsidR="00BA5B0B" w:rsidRDefault="00BA5B0B"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1B17" w14:textId="77777777" w:rsidR="00442527" w:rsidRDefault="00442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BF26"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0A408668" wp14:editId="687103B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79B2E" w14:textId="0655F8AE" w:rsidR="008334E0" w:rsidRDefault="00000000"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BE0389">
                                <w:rPr>
                                  <w:rFonts w:ascii="Arial" w:eastAsia="Times New Roman" w:hAnsi="Arial" w:cs="Times New Roman"/>
                                  <w:sz w:val="28"/>
                                  <w:szCs w:val="28"/>
                                </w:rPr>
                                <w:t>Database Systems</w:t>
                              </w:r>
                            </w:sdtContent>
                          </w:sdt>
                          <w:r w:rsidR="006B352F">
                            <w:rPr>
                              <w:rFonts w:ascii="Arial" w:eastAsia="Times New Roman" w:hAnsi="Arial" w:cs="Times New Roman"/>
                              <w:sz w:val="28"/>
                              <w:szCs w:val="28"/>
                            </w:rPr>
                            <w:tab/>
                          </w:r>
                          <w:r w:rsidR="00BE0389">
                            <w:rPr>
                              <w:rFonts w:ascii="Arial" w:eastAsia="Times New Roman" w:hAnsi="Arial" w:cs="Times New Roman"/>
                              <w:sz w:val="28"/>
                              <w:szCs w:val="28"/>
                            </w:rPr>
                            <w:t>20</w:t>
                          </w:r>
                          <w:r w:rsidR="00155E4C">
                            <w:rPr>
                              <w:rFonts w:ascii="Arial" w:eastAsia="Times New Roman" w:hAnsi="Arial" w:cs="Times New Roman"/>
                              <w:sz w:val="28"/>
                              <w:szCs w:val="28"/>
                            </w:rPr>
                            <w:t xml:space="preserve"> points</w:t>
                          </w:r>
                          <w:r w:rsidR="00155E4C">
                            <w:rPr>
                              <w:rFonts w:ascii="Arial" w:eastAsia="Times New Roman" w:hAnsi="Arial" w:cs="Times New Roman"/>
                              <w:sz w:val="28"/>
                              <w:szCs w:val="28"/>
                            </w:rPr>
                            <w:tab/>
                          </w:r>
                          <w:r w:rsidR="00BE0389">
                            <w:rPr>
                              <w:rFonts w:ascii="Arial" w:eastAsia="Times New Roman" w:hAnsi="Arial" w:cs="Times New Roman"/>
                              <w:sz w:val="28"/>
                              <w:szCs w:val="28"/>
                            </w:rPr>
                            <w:t>Azure Database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A408668"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" o:allowoverlap="f" fillcolor="black [3213]" strokecolor="black [3213]" strokeweight="1pt">
              <v:textbox style="mso-fit-shape-to-text:t">
                <w:txbxContent>
                  <w:p w14:paraId="52A79B2E" w14:textId="0655F8AE" w:rsidR="008334E0" w:rsidRDefault="00000000"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BE0389">
                          <w:rPr>
                            <w:rFonts w:ascii="Arial" w:eastAsia="Times New Roman" w:hAnsi="Arial" w:cs="Times New Roman"/>
                            <w:sz w:val="28"/>
                            <w:szCs w:val="28"/>
                          </w:rPr>
                          <w:t>Database Systems</w:t>
                        </w:r>
                      </w:sdtContent>
                    </w:sdt>
                    <w:r w:rsidR="006B352F">
                      <w:rPr>
                        <w:rFonts w:ascii="Arial" w:eastAsia="Times New Roman" w:hAnsi="Arial" w:cs="Times New Roman"/>
                        <w:sz w:val="28"/>
                        <w:szCs w:val="28"/>
                      </w:rPr>
                      <w:tab/>
                    </w:r>
                    <w:r w:rsidR="00BE0389">
                      <w:rPr>
                        <w:rFonts w:ascii="Arial" w:eastAsia="Times New Roman" w:hAnsi="Arial" w:cs="Times New Roman"/>
                        <w:sz w:val="28"/>
                        <w:szCs w:val="28"/>
                      </w:rPr>
                      <w:t>20</w:t>
                    </w:r>
                    <w:r w:rsidR="00155E4C">
                      <w:rPr>
                        <w:rFonts w:ascii="Arial" w:eastAsia="Times New Roman" w:hAnsi="Arial" w:cs="Times New Roman"/>
                        <w:sz w:val="28"/>
                        <w:szCs w:val="28"/>
                      </w:rPr>
                      <w:t xml:space="preserve"> points</w:t>
                    </w:r>
                    <w:r w:rsidR="00155E4C">
                      <w:rPr>
                        <w:rFonts w:ascii="Arial" w:eastAsia="Times New Roman" w:hAnsi="Arial" w:cs="Times New Roman"/>
                        <w:sz w:val="28"/>
                        <w:szCs w:val="28"/>
                      </w:rPr>
                      <w:tab/>
                    </w:r>
                    <w:r w:rsidR="00BE0389">
                      <w:rPr>
                        <w:rFonts w:ascii="Arial" w:eastAsia="Times New Roman" w:hAnsi="Arial" w:cs="Times New Roman"/>
                        <w:sz w:val="28"/>
                        <w:szCs w:val="28"/>
                      </w:rPr>
                      <w:t>Azure Database Setup</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BA87" w14:textId="77777777" w:rsidR="00442527" w:rsidRDefault="00442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28.5pt;visibility:visible;mso-wrap-style:square" o:bullet="t">
        <v:imagedata r:id="rId1" o:title="" cropbottom="35028f" cropleft="1f" cropright="9193f"/>
      </v:shape>
    </w:pict>
  </w:numPicBullet>
  <w:abstractNum w:abstractNumId="0" w15:restartNumberingAfterBreak="0">
    <w:nsid w:val="01C91F48"/>
    <w:multiLevelType w:val="hybridMultilevel"/>
    <w:tmpl w:val="96A85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D2D63"/>
    <w:multiLevelType w:val="hybridMultilevel"/>
    <w:tmpl w:val="771AC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25FF"/>
    <w:multiLevelType w:val="hybridMultilevel"/>
    <w:tmpl w:val="A638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A28E9"/>
    <w:multiLevelType w:val="hybridMultilevel"/>
    <w:tmpl w:val="7136C388"/>
    <w:lvl w:ilvl="0" w:tplc="ED3A91FA">
      <w:start w:val="1"/>
      <w:numFmt w:val="decimal"/>
      <w:lvlText w:val="%1."/>
      <w:lvlJc w:val="left"/>
      <w:pPr>
        <w:ind w:left="720" w:hanging="360"/>
      </w:pPr>
    </w:lvl>
    <w:lvl w:ilvl="1" w:tplc="8932C02C">
      <w:start w:val="1"/>
      <w:numFmt w:val="lowerLetter"/>
      <w:lvlText w:val="%2."/>
      <w:lvlJc w:val="left"/>
      <w:pPr>
        <w:ind w:left="1440" w:hanging="360"/>
      </w:pPr>
    </w:lvl>
    <w:lvl w:ilvl="2" w:tplc="02B2E808">
      <w:start w:val="1"/>
      <w:numFmt w:val="lowerRoman"/>
      <w:lvlText w:val="%3."/>
      <w:lvlJc w:val="right"/>
      <w:pPr>
        <w:ind w:left="2160" w:hanging="180"/>
      </w:pPr>
    </w:lvl>
    <w:lvl w:ilvl="3" w:tplc="FAECDF84">
      <w:start w:val="1"/>
      <w:numFmt w:val="decimal"/>
      <w:lvlText w:val="%4."/>
      <w:lvlJc w:val="left"/>
      <w:pPr>
        <w:ind w:left="2880" w:hanging="360"/>
      </w:pPr>
    </w:lvl>
    <w:lvl w:ilvl="4" w:tplc="6330C09E">
      <w:start w:val="1"/>
      <w:numFmt w:val="lowerLetter"/>
      <w:lvlText w:val="%5."/>
      <w:lvlJc w:val="left"/>
      <w:pPr>
        <w:ind w:left="3600" w:hanging="360"/>
      </w:pPr>
    </w:lvl>
    <w:lvl w:ilvl="5" w:tplc="EAD0B912">
      <w:start w:val="1"/>
      <w:numFmt w:val="lowerRoman"/>
      <w:lvlText w:val="%6."/>
      <w:lvlJc w:val="right"/>
      <w:pPr>
        <w:ind w:left="4320" w:hanging="180"/>
      </w:pPr>
    </w:lvl>
    <w:lvl w:ilvl="6" w:tplc="9E9EA042">
      <w:start w:val="1"/>
      <w:numFmt w:val="decimal"/>
      <w:lvlText w:val="%7."/>
      <w:lvlJc w:val="left"/>
      <w:pPr>
        <w:ind w:left="5040" w:hanging="360"/>
      </w:pPr>
    </w:lvl>
    <w:lvl w:ilvl="7" w:tplc="701ECC1E">
      <w:start w:val="1"/>
      <w:numFmt w:val="lowerLetter"/>
      <w:lvlText w:val="%8."/>
      <w:lvlJc w:val="left"/>
      <w:pPr>
        <w:ind w:left="5760" w:hanging="360"/>
      </w:pPr>
    </w:lvl>
    <w:lvl w:ilvl="8" w:tplc="10F27AE4">
      <w:start w:val="1"/>
      <w:numFmt w:val="lowerRoman"/>
      <w:lvlText w:val="%9."/>
      <w:lvlJc w:val="right"/>
      <w:pPr>
        <w:ind w:left="6480" w:hanging="180"/>
      </w:pPr>
    </w:lvl>
  </w:abstractNum>
  <w:abstractNum w:abstractNumId="5" w15:restartNumberingAfterBreak="0">
    <w:nsid w:val="2A194BD7"/>
    <w:multiLevelType w:val="hybridMultilevel"/>
    <w:tmpl w:val="6A06D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46DDC"/>
    <w:multiLevelType w:val="hybridMultilevel"/>
    <w:tmpl w:val="BB7C1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D7BC4"/>
    <w:multiLevelType w:val="hybridMultilevel"/>
    <w:tmpl w:val="ADA2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841A3"/>
    <w:multiLevelType w:val="hybridMultilevel"/>
    <w:tmpl w:val="771AC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97965"/>
    <w:multiLevelType w:val="hybridMultilevel"/>
    <w:tmpl w:val="6A06D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35F13"/>
    <w:multiLevelType w:val="hybridMultilevel"/>
    <w:tmpl w:val="290E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F36A5"/>
    <w:multiLevelType w:val="hybridMultilevel"/>
    <w:tmpl w:val="1D5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497D73"/>
    <w:multiLevelType w:val="hybridMultilevel"/>
    <w:tmpl w:val="6A06D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31692"/>
    <w:multiLevelType w:val="hybridMultilevel"/>
    <w:tmpl w:val="46CA1668"/>
    <w:lvl w:ilvl="0" w:tplc="F4945242">
      <w:start w:val="1"/>
      <w:numFmt w:val="decimal"/>
      <w:lvlText w:val="%1."/>
      <w:lvlJc w:val="left"/>
      <w:pPr>
        <w:ind w:left="720" w:hanging="360"/>
      </w:pPr>
    </w:lvl>
    <w:lvl w:ilvl="1" w:tplc="1A384D14">
      <w:start w:val="1"/>
      <w:numFmt w:val="lowerLetter"/>
      <w:lvlText w:val="%2."/>
      <w:lvlJc w:val="left"/>
      <w:pPr>
        <w:ind w:left="1440" w:hanging="360"/>
      </w:pPr>
    </w:lvl>
    <w:lvl w:ilvl="2" w:tplc="559813BA">
      <w:start w:val="1"/>
      <w:numFmt w:val="lowerRoman"/>
      <w:lvlText w:val="%3."/>
      <w:lvlJc w:val="right"/>
      <w:pPr>
        <w:ind w:left="2160" w:hanging="180"/>
      </w:pPr>
    </w:lvl>
    <w:lvl w:ilvl="3" w:tplc="1E588B76">
      <w:start w:val="1"/>
      <w:numFmt w:val="decimal"/>
      <w:lvlText w:val="%4."/>
      <w:lvlJc w:val="left"/>
      <w:pPr>
        <w:ind w:left="2880" w:hanging="360"/>
      </w:pPr>
    </w:lvl>
    <w:lvl w:ilvl="4" w:tplc="BBF42B50">
      <w:start w:val="1"/>
      <w:numFmt w:val="lowerLetter"/>
      <w:lvlText w:val="%5."/>
      <w:lvlJc w:val="left"/>
      <w:pPr>
        <w:ind w:left="3600" w:hanging="360"/>
      </w:pPr>
    </w:lvl>
    <w:lvl w:ilvl="5" w:tplc="FD0679E6">
      <w:start w:val="1"/>
      <w:numFmt w:val="lowerRoman"/>
      <w:lvlText w:val="%6."/>
      <w:lvlJc w:val="right"/>
      <w:pPr>
        <w:ind w:left="4320" w:hanging="180"/>
      </w:pPr>
    </w:lvl>
    <w:lvl w:ilvl="6" w:tplc="D6C0373C">
      <w:start w:val="1"/>
      <w:numFmt w:val="decimal"/>
      <w:lvlText w:val="%7."/>
      <w:lvlJc w:val="left"/>
      <w:pPr>
        <w:ind w:left="5040" w:hanging="360"/>
      </w:pPr>
    </w:lvl>
    <w:lvl w:ilvl="7" w:tplc="70865BB2">
      <w:start w:val="1"/>
      <w:numFmt w:val="lowerLetter"/>
      <w:lvlText w:val="%8."/>
      <w:lvlJc w:val="left"/>
      <w:pPr>
        <w:ind w:left="5760" w:hanging="360"/>
      </w:pPr>
    </w:lvl>
    <w:lvl w:ilvl="8" w:tplc="1DA6DB24">
      <w:start w:val="1"/>
      <w:numFmt w:val="lowerRoman"/>
      <w:lvlText w:val="%9."/>
      <w:lvlJc w:val="right"/>
      <w:pPr>
        <w:ind w:left="6480" w:hanging="180"/>
      </w:pPr>
    </w:lvl>
  </w:abstractNum>
  <w:abstractNum w:abstractNumId="17" w15:restartNumberingAfterBreak="0">
    <w:nsid w:val="698E4979"/>
    <w:multiLevelType w:val="hybridMultilevel"/>
    <w:tmpl w:val="E2846984"/>
    <w:lvl w:ilvl="0" w:tplc="842CF9B8">
      <w:start w:val="1"/>
      <w:numFmt w:val="bullet"/>
      <w:lvlText w:val=""/>
      <w:lvlPicBulletId w:val="0"/>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00BD6"/>
    <w:multiLevelType w:val="multilevel"/>
    <w:tmpl w:val="6E08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7739465">
    <w:abstractNumId w:val="14"/>
  </w:num>
  <w:num w:numId="2" w16cid:durableId="799543176">
    <w:abstractNumId w:val="3"/>
  </w:num>
  <w:num w:numId="3" w16cid:durableId="180432115">
    <w:abstractNumId w:val="11"/>
  </w:num>
  <w:num w:numId="4" w16cid:durableId="962685724">
    <w:abstractNumId w:val="8"/>
  </w:num>
  <w:num w:numId="5" w16cid:durableId="106895472">
    <w:abstractNumId w:val="18"/>
  </w:num>
  <w:num w:numId="6" w16cid:durableId="604849804">
    <w:abstractNumId w:val="17"/>
  </w:num>
  <w:num w:numId="7" w16cid:durableId="1826817411">
    <w:abstractNumId w:val="16"/>
  </w:num>
  <w:num w:numId="8" w16cid:durableId="1631978029">
    <w:abstractNumId w:val="4"/>
  </w:num>
  <w:num w:numId="9" w16cid:durableId="526988439">
    <w:abstractNumId w:val="19"/>
  </w:num>
  <w:num w:numId="10" w16cid:durableId="2055613790">
    <w:abstractNumId w:val="0"/>
  </w:num>
  <w:num w:numId="11" w16cid:durableId="856652983">
    <w:abstractNumId w:val="15"/>
  </w:num>
  <w:num w:numId="12" w16cid:durableId="1369717269">
    <w:abstractNumId w:val="10"/>
  </w:num>
  <w:num w:numId="13" w16cid:durableId="1177428982">
    <w:abstractNumId w:val="5"/>
  </w:num>
  <w:num w:numId="14" w16cid:durableId="1919485471">
    <w:abstractNumId w:val="9"/>
  </w:num>
  <w:num w:numId="15" w16cid:durableId="1814254384">
    <w:abstractNumId w:val="13"/>
  </w:num>
  <w:num w:numId="16" w16cid:durableId="142280364">
    <w:abstractNumId w:val="1"/>
  </w:num>
  <w:num w:numId="17" w16cid:durableId="1023674381">
    <w:abstractNumId w:val="6"/>
  </w:num>
  <w:num w:numId="18" w16cid:durableId="1732995381">
    <w:abstractNumId w:val="12"/>
  </w:num>
  <w:num w:numId="19" w16cid:durableId="1552568930">
    <w:abstractNumId w:val="2"/>
  </w:num>
  <w:num w:numId="20" w16cid:durableId="1659919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389"/>
    <w:rsid w:val="00004B08"/>
    <w:rsid w:val="00012451"/>
    <w:rsid w:val="00045630"/>
    <w:rsid w:val="00074FF9"/>
    <w:rsid w:val="00080CBA"/>
    <w:rsid w:val="0011096A"/>
    <w:rsid w:val="00127172"/>
    <w:rsid w:val="0014479C"/>
    <w:rsid w:val="00155E4C"/>
    <w:rsid w:val="00173B27"/>
    <w:rsid w:val="001C2D18"/>
    <w:rsid w:val="001C7491"/>
    <w:rsid w:val="002113A2"/>
    <w:rsid w:val="00213EC1"/>
    <w:rsid w:val="002C2DC5"/>
    <w:rsid w:val="002E1E6A"/>
    <w:rsid w:val="0034593C"/>
    <w:rsid w:val="003753E2"/>
    <w:rsid w:val="003C7277"/>
    <w:rsid w:val="003D05E5"/>
    <w:rsid w:val="003F04BE"/>
    <w:rsid w:val="0043612E"/>
    <w:rsid w:val="00437CE7"/>
    <w:rsid w:val="00442527"/>
    <w:rsid w:val="004649F0"/>
    <w:rsid w:val="004C093F"/>
    <w:rsid w:val="004D52C2"/>
    <w:rsid w:val="00606C41"/>
    <w:rsid w:val="00674058"/>
    <w:rsid w:val="006B352F"/>
    <w:rsid w:val="006C4FBB"/>
    <w:rsid w:val="006C57C2"/>
    <w:rsid w:val="007A24A1"/>
    <w:rsid w:val="007A6373"/>
    <w:rsid w:val="008334E0"/>
    <w:rsid w:val="008A47EE"/>
    <w:rsid w:val="008D0134"/>
    <w:rsid w:val="008E7ED5"/>
    <w:rsid w:val="00945CF9"/>
    <w:rsid w:val="0096111D"/>
    <w:rsid w:val="00963BD9"/>
    <w:rsid w:val="00972521"/>
    <w:rsid w:val="00975D6F"/>
    <w:rsid w:val="00995B24"/>
    <w:rsid w:val="00997530"/>
    <w:rsid w:val="00A36F05"/>
    <w:rsid w:val="00A4626E"/>
    <w:rsid w:val="00AB0C7A"/>
    <w:rsid w:val="00B120A9"/>
    <w:rsid w:val="00B136FB"/>
    <w:rsid w:val="00B718D1"/>
    <w:rsid w:val="00B9046A"/>
    <w:rsid w:val="00BA5B0B"/>
    <w:rsid w:val="00BC2939"/>
    <w:rsid w:val="00BE0389"/>
    <w:rsid w:val="00BE4A86"/>
    <w:rsid w:val="00C56DA0"/>
    <w:rsid w:val="00C7105F"/>
    <w:rsid w:val="00C77606"/>
    <w:rsid w:val="00CB3FC6"/>
    <w:rsid w:val="00CC679B"/>
    <w:rsid w:val="00D96995"/>
    <w:rsid w:val="00DD01BB"/>
    <w:rsid w:val="00DD72F8"/>
    <w:rsid w:val="00E5245A"/>
    <w:rsid w:val="00E52695"/>
    <w:rsid w:val="00E652D4"/>
    <w:rsid w:val="00E768E8"/>
    <w:rsid w:val="00E8268D"/>
    <w:rsid w:val="00F57967"/>
    <w:rsid w:val="00FA05C3"/>
    <w:rsid w:val="00FA064E"/>
    <w:rsid w:val="00FC15C3"/>
    <w:rsid w:val="00FF72A5"/>
    <w:rsid w:val="01269E22"/>
    <w:rsid w:val="141A41D2"/>
    <w:rsid w:val="170F6AB8"/>
    <w:rsid w:val="4CE51171"/>
    <w:rsid w:val="5EC1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CE94"/>
  <w15:chartTrackingRefBased/>
  <w15:docId w15:val="{9EA69BA1-BA8E-413D-B2DB-69C3D721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6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6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012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679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C67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5D6F"/>
    <w:rPr>
      <w:color w:val="0563C1" w:themeColor="hyperlink"/>
      <w:u w:val="single"/>
    </w:rPr>
  </w:style>
  <w:style w:type="character" w:styleId="UnresolvedMention">
    <w:name w:val="Unresolved Mention"/>
    <w:basedOn w:val="DefaultParagraphFont"/>
    <w:uiPriority w:val="99"/>
    <w:semiHidden/>
    <w:unhideWhenUsed/>
    <w:rsid w:val="00975D6F"/>
    <w:rPr>
      <w:color w:val="605E5C"/>
      <w:shd w:val="clear" w:color="auto" w:fill="E1DFDD"/>
    </w:rPr>
  </w:style>
  <w:style w:type="character" w:styleId="FollowedHyperlink">
    <w:name w:val="FollowedHyperlink"/>
    <w:basedOn w:val="DefaultParagraphFont"/>
    <w:uiPriority w:val="99"/>
    <w:semiHidden/>
    <w:unhideWhenUsed/>
    <w:rsid w:val="00DD0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azure-database-support-blog/providing-the-server-name-explicitly-in-user-names-for-azure-sql/ba-p/368942" TargetMode="External"/><Relationship Id="rId13" Type="http://schemas.openxmlformats.org/officeDocument/2006/relationships/hyperlink" Target="https://docs.microsoft.com/en-us/sql/connect/jdbc/connection-url-sample?view=sql-server-ver15" TargetMode="Externa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microsoft.com/en-us/sql/connect/jdbc/building-the-connection-url?view=sql-server-ver1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microsoft.com/en-us/sql/connect/jdbc/using-the-jdbc-driver?view=sql-server-ver15" TargetMode="External"/><Relationship Id="rId28" Type="http://schemas.openxmlformats.org/officeDocument/2006/relationships/footer" Target="footer2.xml"/><Relationship Id="rId10" Type="http://schemas.openxmlformats.org/officeDocument/2006/relationships/hyperlink" Target="https://ipchicken.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sql/connect/jdbc/download-microsoft-jdbc-driver-for-sql-server?view=sql-server-ver15" TargetMode="External"/><Relationship Id="rId22" Type="http://schemas.openxmlformats.org/officeDocument/2006/relationships/hyperlink" Target="https://docs.microsoft.com/en-us/sql/connect/jdbc/connection-url-sample?view=sql-server-ver15" TargetMode="External"/><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_c\OneDrive\Documents\Custom%20Office%20Templates\blank%20ass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assn</Template>
  <TotalTime>558</TotalTime>
  <Pages>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Database Systems</vt:lpstr>
    </vt:vector>
  </TitlesOfParts>
  <Company>Pittsburgh Technical Institute</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
  <dc:creator>Lee Cottrell</dc:creator>
  <cp:keywords/>
  <dc:description/>
  <cp:lastModifiedBy>Thomas Halligan</cp:lastModifiedBy>
  <cp:revision>4</cp:revision>
  <dcterms:created xsi:type="dcterms:W3CDTF">2023-08-29T12:27:00Z</dcterms:created>
  <dcterms:modified xsi:type="dcterms:W3CDTF">2023-08-29T14:55:00Z</dcterms:modified>
</cp:coreProperties>
</file>