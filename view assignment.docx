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B57B" w14:textId="77777777" w:rsidR="00FA05C3" w:rsidRDefault="00012451" w:rsidP="00012451">
      <w:pPr>
        <w:pStyle w:val="Heading1"/>
      </w:pPr>
      <w:r>
        <w:t>Directions</w:t>
      </w:r>
    </w:p>
    <w:p w14:paraId="3C8DF525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732E7099" w14:textId="77777777" w:rsidR="0078749B" w:rsidRDefault="0078749B" w:rsidP="0078749B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bookmarkStart w:id="0" w:name="_gjdgxs" w:colFirst="0" w:colLast="0"/>
      <w:bookmarkEnd w:id="0"/>
      <w:r w:rsidRPr="0078749B">
        <w:rPr>
          <w:rFonts w:ascii="Calibri" w:eastAsia="Calibri" w:hAnsi="Calibri" w:cs="Calibri"/>
        </w:rPr>
        <w:t xml:space="preserve">After building the view, submit proof the view works by select * from </w:t>
      </w:r>
      <w:proofErr w:type="spellStart"/>
      <w:proofErr w:type="gramStart"/>
      <w:r w:rsidRPr="0078749B">
        <w:rPr>
          <w:rFonts w:ascii="Calibri" w:eastAsia="Calibri" w:hAnsi="Calibri" w:cs="Calibri"/>
        </w:rPr>
        <w:t>yourViewName</w:t>
      </w:r>
      <w:proofErr w:type="spellEnd"/>
      <w:proofErr w:type="gramEnd"/>
    </w:p>
    <w:p w14:paraId="4C8B72D3" w14:textId="400DF9A1" w:rsidR="00CC679B" w:rsidRPr="0078749B" w:rsidRDefault="00CC679B" w:rsidP="0078749B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78749B">
        <w:rPr>
          <w:rFonts w:ascii="Calibri" w:eastAsia="Calibri" w:hAnsi="Calibri" w:cs="Calibri"/>
        </w:rPr>
        <w:t xml:space="preserve">Submit to </w:t>
      </w:r>
      <w:r>
        <w:t>Blackboard</w:t>
      </w:r>
      <w:r w:rsidRPr="0078749B">
        <w:rPr>
          <w:rFonts w:ascii="Calibri" w:eastAsia="Calibri" w:hAnsi="Calibri" w:cs="Calibri"/>
        </w:rPr>
        <w:t>.</w:t>
      </w:r>
    </w:p>
    <w:p w14:paraId="1264CFB6" w14:textId="77777777" w:rsidR="0078749B" w:rsidRDefault="0078749B" w:rsidP="0078749B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>
        <w:t>Views - Premiere Database</w:t>
      </w:r>
    </w:p>
    <w:p w14:paraId="4081283F" w14:textId="77777777" w:rsidR="0078749B" w:rsidRPr="0078749B" w:rsidRDefault="0078749B" w:rsidP="007874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>Create views that...</w:t>
      </w:r>
    </w:p>
    <w:p w14:paraId="35F1DC64" w14:textId="4B976E4E" w:rsidR="0078749B" w:rsidRPr="0078749B" w:rsidRDefault="0078749B" w:rsidP="007874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Display the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>, and the first and last name of the representative that supports them.</w:t>
      </w:r>
      <w:r w:rsidR="000276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276A7" w:rsidRPr="000276A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55DF3BD" wp14:editId="105C7932">
            <wp:extent cx="5229955" cy="657317"/>
            <wp:effectExtent l="0" t="0" r="0" b="9525"/>
            <wp:docPr id="1089642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27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6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276A7" w:rsidRPr="000276A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B6F96CF" wp14:editId="52F928F6">
            <wp:extent cx="5020376" cy="2581635"/>
            <wp:effectExtent l="0" t="0" r="8890" b="9525"/>
            <wp:docPr id="1828179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793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CA90" w14:textId="6404CC99" w:rsidR="0078749B" w:rsidRPr="0078749B" w:rsidRDefault="0078749B" w:rsidP="007874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Display from part and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orderline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the part description, part price,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numordered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>, and the quoted price.</w:t>
      </w:r>
      <w:r w:rsidR="000276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276A7" w:rsidRPr="000276A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FC44EBF" wp14:editId="790DC029">
            <wp:extent cx="6201640" cy="638264"/>
            <wp:effectExtent l="0" t="0" r="8890" b="9525"/>
            <wp:docPr id="172939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80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6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276A7" w:rsidRPr="000276A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72A07FD" wp14:editId="128138CC">
            <wp:extent cx="4829849" cy="2781688"/>
            <wp:effectExtent l="0" t="0" r="8890" b="0"/>
            <wp:docPr id="210527518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5184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AECF" w14:textId="142A6760" w:rsidR="0078749B" w:rsidRDefault="0078749B" w:rsidP="007874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Modify the above view to include the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orderdate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customernum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fields</w:t>
      </w:r>
      <w:r w:rsidR="003837B0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837B0" w:rsidRPr="003837B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FF9EBFC" wp14:editId="31DF224D">
            <wp:extent cx="3972479" cy="981212"/>
            <wp:effectExtent l="0" t="0" r="0" b="9525"/>
            <wp:docPr id="201176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692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7B0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837B0" w:rsidRPr="003837B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9CC8207" wp14:editId="1C42713D">
            <wp:extent cx="6858000" cy="2402840"/>
            <wp:effectExtent l="0" t="0" r="0" b="0"/>
            <wp:docPr id="36072631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6311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306C" w14:textId="3D3B1101" w:rsidR="0078749B" w:rsidRDefault="0078749B" w:rsidP="0078749B">
      <w:pPr>
        <w:pStyle w:val="Heading2"/>
      </w:pPr>
      <w:r>
        <w:t>Views act as tables - Henry</w:t>
      </w:r>
    </w:p>
    <w:p w14:paraId="17756DD7" w14:textId="4057512E" w:rsidR="0078749B" w:rsidRDefault="0078749B" w:rsidP="007874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Create a view that displays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authornum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author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full name (not the individual parts).</w:t>
      </w:r>
      <w:r w:rsidR="008C006E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8C006E" w:rsidRPr="008C006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0D23417" wp14:editId="4B254327">
            <wp:extent cx="4991797" cy="504895"/>
            <wp:effectExtent l="0" t="0" r="0" b="9525"/>
            <wp:docPr id="32831732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7322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06E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8C006E" w:rsidRPr="008C006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A47D915" wp14:editId="515FB8BE">
            <wp:extent cx="3077004" cy="3553321"/>
            <wp:effectExtent l="0" t="0" r="0" b="9525"/>
            <wp:docPr id="1822366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664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1C0" w14:textId="52DAABDB" w:rsidR="0078749B" w:rsidRDefault="0078749B" w:rsidP="007874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Create a view that calculates the sales tax (use .07) for the book. Do not include items of POOR quality. </w:t>
      </w:r>
      <w:r w:rsidR="00A811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A81145" w:rsidRPr="00A81145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7758697" wp14:editId="62B91702">
            <wp:extent cx="3219899" cy="962159"/>
            <wp:effectExtent l="0" t="0" r="0" b="9525"/>
            <wp:docPr id="16654982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826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B1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E131B1" w:rsidRPr="00E131B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9FFCEF8" wp14:editId="55B3D4D6">
            <wp:extent cx="4906060" cy="3458058"/>
            <wp:effectExtent l="0" t="0" r="8890" b="9525"/>
            <wp:docPr id="5338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50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39C3" w14:textId="189AEE66" w:rsidR="0078749B" w:rsidRDefault="0078749B" w:rsidP="007874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Using a correct join, display the book titles and the </w:t>
      </w:r>
      <w:proofErr w:type="gram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author</w:t>
      </w:r>
      <w:proofErr w:type="gram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full name from the view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from #1</w:t>
      </w:r>
      <w:r w:rsidRPr="0078749B">
        <w:rPr>
          <w:rFonts w:asciiTheme="minorHAnsi" w:hAnsiTheme="minorHAnsi" w:cstheme="minorHAnsi"/>
          <w:color w:val="000000"/>
          <w:sz w:val="22"/>
          <w:szCs w:val="22"/>
        </w:rPr>
        <w:t>. Prove the join works.</w:t>
      </w:r>
      <w:r w:rsidR="00E11A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E11A48" w:rsidRPr="00E11A4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24FD08" wp14:editId="440BF3F2">
            <wp:extent cx="3458058" cy="704948"/>
            <wp:effectExtent l="0" t="0" r="9525" b="0"/>
            <wp:docPr id="1470219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95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E11A48" w:rsidRPr="00E11A4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AB88F88" wp14:editId="65670B07">
            <wp:extent cx="4667901" cy="1867161"/>
            <wp:effectExtent l="0" t="0" r="0" b="0"/>
            <wp:docPr id="2128167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76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E7D" w14:textId="2873BF6E" w:rsidR="0078749B" w:rsidRPr="0078749B" w:rsidRDefault="0078749B" w:rsidP="007874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Using a correct join, join the book and your view from #3. Display the book titles, quality,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and tax </w:t>
      </w:r>
      <w:r w:rsidR="00E11A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E11A48" w:rsidRPr="00E11A4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B09347F" wp14:editId="4B2FB604">
            <wp:extent cx="3639058" cy="771633"/>
            <wp:effectExtent l="0" t="0" r="0" b="9525"/>
            <wp:docPr id="93186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601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4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E11A48" w:rsidRPr="00E11A4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B839BE0" wp14:editId="02FFD411">
            <wp:extent cx="6296904" cy="2133898"/>
            <wp:effectExtent l="0" t="0" r="8890" b="0"/>
            <wp:docPr id="72479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03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C213" w14:textId="77777777" w:rsidR="0078749B" w:rsidRPr="0078749B" w:rsidRDefault="0078749B" w:rsidP="007874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14A1363" w14:textId="77777777" w:rsidR="0078749B" w:rsidRDefault="0078749B" w:rsidP="0078749B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>
        <w:t xml:space="preserve">Views - Adventure </w:t>
      </w:r>
      <w:r w:rsidRPr="0078749B">
        <w:t>Works</w:t>
      </w:r>
    </w:p>
    <w:p w14:paraId="71D6B526" w14:textId="77777777" w:rsidR="0078749B" w:rsidRPr="0078749B" w:rsidRDefault="0078749B" w:rsidP="007874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>Create views that...</w:t>
      </w:r>
    </w:p>
    <w:p w14:paraId="057E22A5" w14:textId="3C6B6DFD" w:rsidR="0078749B" w:rsidRDefault="59E70120" w:rsidP="59E7012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59E70120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Show the </w:t>
      </w:r>
      <w:proofErr w:type="spellStart"/>
      <w:r w:rsidRPr="59E70120">
        <w:rPr>
          <w:rFonts w:asciiTheme="minorHAnsi" w:hAnsiTheme="minorHAnsi" w:cstheme="minorBidi"/>
          <w:color w:val="000000" w:themeColor="text1"/>
          <w:sz w:val="22"/>
          <w:szCs w:val="22"/>
        </w:rPr>
        <w:t>CompanyName</w:t>
      </w:r>
      <w:proofErr w:type="spellEnd"/>
      <w:r w:rsidRPr="59E70120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all customers (from the sales tables) with an address in City 'Dallas'.</w:t>
      </w:r>
      <w:r w:rsidR="001A54C8">
        <w:rPr>
          <w:rFonts w:asciiTheme="minorHAnsi" w:hAnsiTheme="minorHAnsi" w:cstheme="minorBidi"/>
          <w:color w:val="000000" w:themeColor="text1"/>
          <w:sz w:val="22"/>
          <w:szCs w:val="22"/>
        </w:rPr>
        <w:br/>
      </w:r>
      <w:r w:rsidR="001A54C8" w:rsidRPr="001A54C8">
        <w:rPr>
          <w:rFonts w:asciiTheme="minorHAnsi" w:hAnsiTheme="minorHAnsi" w:cstheme="minorBidi"/>
          <w:color w:val="000000"/>
          <w:sz w:val="22"/>
          <w:szCs w:val="22"/>
        </w:rPr>
        <w:drawing>
          <wp:inline distT="0" distB="0" distL="0" distR="0" wp14:anchorId="22DF0254" wp14:editId="606925C8">
            <wp:extent cx="4020111" cy="866896"/>
            <wp:effectExtent l="0" t="0" r="0" b="9525"/>
            <wp:docPr id="1864948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894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C8">
        <w:rPr>
          <w:rFonts w:asciiTheme="minorHAnsi" w:hAnsiTheme="minorHAnsi" w:cstheme="minorBidi"/>
          <w:color w:val="000000" w:themeColor="text1"/>
          <w:sz w:val="22"/>
          <w:szCs w:val="22"/>
        </w:rPr>
        <w:br/>
      </w:r>
      <w:r w:rsidR="001A54C8" w:rsidRPr="001A54C8">
        <w:rPr>
          <w:rFonts w:asciiTheme="minorHAnsi" w:hAnsiTheme="minorHAnsi" w:cstheme="minorBidi"/>
          <w:color w:val="000000"/>
          <w:sz w:val="22"/>
          <w:szCs w:val="22"/>
        </w:rPr>
        <w:drawing>
          <wp:inline distT="0" distB="0" distL="0" distR="0" wp14:anchorId="0067521D" wp14:editId="16C5D5CA">
            <wp:extent cx="1238423" cy="762106"/>
            <wp:effectExtent l="0" t="0" r="0" b="0"/>
            <wp:docPr id="16209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0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B60" w14:textId="71CA9D57" w:rsidR="0078749B" w:rsidRDefault="0078749B" w:rsidP="0078749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A "Single Item Order" is a customer order where only one item is ordered. Show the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SalesOrderID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proofErr w:type="spellStart"/>
      <w:r w:rsidRPr="0078749B">
        <w:rPr>
          <w:rFonts w:asciiTheme="minorHAnsi" w:hAnsiTheme="minorHAnsi" w:cstheme="minorHAnsi"/>
          <w:color w:val="000000"/>
          <w:sz w:val="22"/>
          <w:szCs w:val="22"/>
        </w:rPr>
        <w:t>UnitPrice</w:t>
      </w:r>
      <w:proofErr w:type="spellEnd"/>
      <w:r w:rsidRPr="0078749B">
        <w:rPr>
          <w:rFonts w:asciiTheme="minorHAnsi" w:hAnsiTheme="minorHAnsi" w:cstheme="minorHAnsi"/>
          <w:color w:val="000000"/>
          <w:sz w:val="22"/>
          <w:szCs w:val="22"/>
        </w:rPr>
        <w:t xml:space="preserve"> for every Single Item Order.</w:t>
      </w:r>
      <w:r w:rsidR="001A54C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A54C8"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3173EB04" wp14:editId="470BB871">
            <wp:extent cx="5020376" cy="905001"/>
            <wp:effectExtent l="0" t="0" r="8890" b="9525"/>
            <wp:docPr id="91425130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1300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C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A54C8"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0502FB49" wp14:editId="5E6EC98E">
            <wp:extent cx="1714739" cy="2000529"/>
            <wp:effectExtent l="0" t="0" r="0" b="0"/>
            <wp:docPr id="92371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1286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5C1" w14:textId="6D0EF3D2" w:rsidR="0078749B" w:rsidRPr="0078749B" w:rsidRDefault="0078749B" w:rsidP="0078749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Create a view that shows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customer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name and the items that they have ordered. Use this view in a query that counts the number of items each customer has ordered. (Hint, the second query will group by customer name)</w:t>
      </w:r>
      <w:r w:rsidR="001A54C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A54C8"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FF67C78" wp14:editId="4E11D6DE">
            <wp:extent cx="5334744" cy="1219370"/>
            <wp:effectExtent l="0" t="0" r="0" b="0"/>
            <wp:docPr id="17301629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290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C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A54C8"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71ACB885" wp14:editId="0A2FC2A0">
            <wp:extent cx="2943636" cy="809738"/>
            <wp:effectExtent l="0" t="0" r="9525" b="9525"/>
            <wp:docPr id="91400701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7016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5A9" w14:textId="752C8829" w:rsidR="0078749B" w:rsidRPr="0078749B" w:rsidRDefault="001A54C8" w:rsidP="007874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68CB19B" wp14:editId="1E865529">
            <wp:extent cx="2534004" cy="1810003"/>
            <wp:effectExtent l="0" t="0" r="0" b="0"/>
            <wp:docPr id="1448776658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6658" name="Picture 1" descr="A table with names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A54C8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8709471" wp14:editId="21FB7D28">
            <wp:extent cx="2600688" cy="2019582"/>
            <wp:effectExtent l="0" t="0" r="9525" b="0"/>
            <wp:docPr id="207060460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04606" name="Picture 1" descr="A screenshot of a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9B" w:rsidRPr="0078749B" w:rsidSect="00FA05C3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F80F" w14:textId="77777777" w:rsidR="00AB0714" w:rsidRDefault="00AB0714" w:rsidP="008334E0">
      <w:pPr>
        <w:spacing w:after="0" w:line="240" w:lineRule="auto"/>
      </w:pPr>
      <w:r>
        <w:separator/>
      </w:r>
    </w:p>
  </w:endnote>
  <w:endnote w:type="continuationSeparator" w:id="0">
    <w:p w14:paraId="74B08B14" w14:textId="77777777" w:rsidR="00AB0714" w:rsidRDefault="00AB0714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2FF6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3FCA" w14:textId="77777777" w:rsidR="00AB0714" w:rsidRDefault="00AB0714" w:rsidP="008334E0">
      <w:pPr>
        <w:spacing w:after="0" w:line="240" w:lineRule="auto"/>
      </w:pPr>
      <w:r>
        <w:separator/>
      </w:r>
    </w:p>
  </w:footnote>
  <w:footnote w:type="continuationSeparator" w:id="0">
    <w:p w14:paraId="218D6637" w14:textId="77777777" w:rsidR="00AB0714" w:rsidRDefault="00AB0714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65D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0E2802" wp14:editId="0421A3A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8F153B" w14:textId="646B471E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8749B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8749B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8749B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View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197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spid="_x0000_s1026" o:allowoverlap="f" fillcolor="black [3213]" strokecolor="black [3213]" strokeweight="1pt" w14:anchorId="520E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>
              <v:textbox style="mso-fit-shape-to-text:t">
                <w:txbxContent>
                  <w:p w:rsidR="008334E0" w:rsidP="00155E4C" w:rsidRDefault="00B354DB" w14:paraId="198F153B" w14:textId="646B471E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eastAsia="Times New Roman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78749B">
                          <w:rPr>
                            <w:rFonts w:ascii="Arial" w:hAnsi="Arial" w:eastAsia="Times New Roman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78749B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20</w:t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78749B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View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6F27274"/>
    <w:multiLevelType w:val="multilevel"/>
    <w:tmpl w:val="4122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82C1E"/>
    <w:multiLevelType w:val="hybridMultilevel"/>
    <w:tmpl w:val="5C4AE6E6"/>
    <w:lvl w:ilvl="0" w:tplc="93328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6D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60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82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21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C2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BA6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E5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CA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739BD"/>
    <w:multiLevelType w:val="hybridMultilevel"/>
    <w:tmpl w:val="926CB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28E9"/>
    <w:multiLevelType w:val="hybridMultilevel"/>
    <w:tmpl w:val="7136C388"/>
    <w:lvl w:ilvl="0" w:tplc="CE342000">
      <w:start w:val="1"/>
      <w:numFmt w:val="decimal"/>
      <w:lvlText w:val="%1."/>
      <w:lvlJc w:val="left"/>
      <w:pPr>
        <w:ind w:left="720" w:hanging="360"/>
      </w:pPr>
    </w:lvl>
    <w:lvl w:ilvl="1" w:tplc="EDC063D6">
      <w:start w:val="1"/>
      <w:numFmt w:val="lowerLetter"/>
      <w:lvlText w:val="%2."/>
      <w:lvlJc w:val="left"/>
      <w:pPr>
        <w:ind w:left="1440" w:hanging="360"/>
      </w:pPr>
    </w:lvl>
    <w:lvl w:ilvl="2" w:tplc="783E494E">
      <w:start w:val="1"/>
      <w:numFmt w:val="lowerRoman"/>
      <w:lvlText w:val="%3."/>
      <w:lvlJc w:val="right"/>
      <w:pPr>
        <w:ind w:left="2160" w:hanging="180"/>
      </w:pPr>
    </w:lvl>
    <w:lvl w:ilvl="3" w:tplc="9BC6A214">
      <w:start w:val="1"/>
      <w:numFmt w:val="decimal"/>
      <w:lvlText w:val="%4."/>
      <w:lvlJc w:val="left"/>
      <w:pPr>
        <w:ind w:left="2880" w:hanging="360"/>
      </w:pPr>
    </w:lvl>
    <w:lvl w:ilvl="4" w:tplc="62BC4610">
      <w:start w:val="1"/>
      <w:numFmt w:val="lowerLetter"/>
      <w:lvlText w:val="%5."/>
      <w:lvlJc w:val="left"/>
      <w:pPr>
        <w:ind w:left="3600" w:hanging="360"/>
      </w:pPr>
    </w:lvl>
    <w:lvl w:ilvl="5" w:tplc="25825896">
      <w:start w:val="1"/>
      <w:numFmt w:val="lowerRoman"/>
      <w:lvlText w:val="%6."/>
      <w:lvlJc w:val="right"/>
      <w:pPr>
        <w:ind w:left="4320" w:hanging="180"/>
      </w:pPr>
    </w:lvl>
    <w:lvl w:ilvl="6" w:tplc="C954551A">
      <w:start w:val="1"/>
      <w:numFmt w:val="decimal"/>
      <w:lvlText w:val="%7."/>
      <w:lvlJc w:val="left"/>
      <w:pPr>
        <w:ind w:left="5040" w:hanging="360"/>
      </w:pPr>
    </w:lvl>
    <w:lvl w:ilvl="7" w:tplc="34E8025A">
      <w:start w:val="1"/>
      <w:numFmt w:val="lowerLetter"/>
      <w:lvlText w:val="%8."/>
      <w:lvlJc w:val="left"/>
      <w:pPr>
        <w:ind w:left="5760" w:hanging="360"/>
      </w:pPr>
    </w:lvl>
    <w:lvl w:ilvl="8" w:tplc="7DF0EC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C6C1191"/>
    <w:multiLevelType w:val="multilevel"/>
    <w:tmpl w:val="153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6705462">
    <w:abstractNumId w:val="7"/>
  </w:num>
  <w:num w:numId="2" w16cid:durableId="59063983">
    <w:abstractNumId w:val="3"/>
  </w:num>
  <w:num w:numId="3" w16cid:durableId="596251933">
    <w:abstractNumId w:val="6"/>
  </w:num>
  <w:num w:numId="4" w16cid:durableId="2114127946">
    <w:abstractNumId w:val="5"/>
  </w:num>
  <w:num w:numId="5" w16cid:durableId="1241401938">
    <w:abstractNumId w:val="11"/>
  </w:num>
  <w:num w:numId="6" w16cid:durableId="332073004">
    <w:abstractNumId w:val="9"/>
  </w:num>
  <w:num w:numId="7" w16cid:durableId="1445273178">
    <w:abstractNumId w:val="8"/>
  </w:num>
  <w:num w:numId="8" w16cid:durableId="465663183">
    <w:abstractNumId w:val="4"/>
  </w:num>
  <w:num w:numId="9" w16cid:durableId="1586302937">
    <w:abstractNumId w:val="12"/>
  </w:num>
  <w:num w:numId="10" w16cid:durableId="747460480">
    <w:abstractNumId w:val="10"/>
  </w:num>
  <w:num w:numId="11" w16cid:durableId="598027330">
    <w:abstractNumId w:val="0"/>
  </w:num>
  <w:num w:numId="12" w16cid:durableId="1466318654">
    <w:abstractNumId w:val="1"/>
  </w:num>
  <w:num w:numId="13" w16cid:durableId="74306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9B"/>
    <w:rsid w:val="00004B08"/>
    <w:rsid w:val="00012451"/>
    <w:rsid w:val="000276A7"/>
    <w:rsid w:val="00045630"/>
    <w:rsid w:val="00074FF9"/>
    <w:rsid w:val="00080CBA"/>
    <w:rsid w:val="00127172"/>
    <w:rsid w:val="00155E4C"/>
    <w:rsid w:val="00173B27"/>
    <w:rsid w:val="001A54C8"/>
    <w:rsid w:val="001C7491"/>
    <w:rsid w:val="002113A2"/>
    <w:rsid w:val="00213EC1"/>
    <w:rsid w:val="002E1E6A"/>
    <w:rsid w:val="003837B0"/>
    <w:rsid w:val="003C7277"/>
    <w:rsid w:val="003F04BE"/>
    <w:rsid w:val="0043612E"/>
    <w:rsid w:val="00437CE7"/>
    <w:rsid w:val="004C093F"/>
    <w:rsid w:val="004D52C2"/>
    <w:rsid w:val="00606C41"/>
    <w:rsid w:val="00674058"/>
    <w:rsid w:val="006B352F"/>
    <w:rsid w:val="0078749B"/>
    <w:rsid w:val="007A24A1"/>
    <w:rsid w:val="008334E0"/>
    <w:rsid w:val="00895D04"/>
    <w:rsid w:val="008A47EE"/>
    <w:rsid w:val="008C006E"/>
    <w:rsid w:val="008D0134"/>
    <w:rsid w:val="00945CF9"/>
    <w:rsid w:val="00963BD9"/>
    <w:rsid w:val="00972521"/>
    <w:rsid w:val="00995B24"/>
    <w:rsid w:val="00997530"/>
    <w:rsid w:val="00A36F05"/>
    <w:rsid w:val="00A4626E"/>
    <w:rsid w:val="00A81145"/>
    <w:rsid w:val="00AB0714"/>
    <w:rsid w:val="00B120A9"/>
    <w:rsid w:val="00B136FB"/>
    <w:rsid w:val="00B718D1"/>
    <w:rsid w:val="00B9046A"/>
    <w:rsid w:val="00BC2939"/>
    <w:rsid w:val="00BE4A86"/>
    <w:rsid w:val="00C77606"/>
    <w:rsid w:val="00CB3FC6"/>
    <w:rsid w:val="00CC679B"/>
    <w:rsid w:val="00D96995"/>
    <w:rsid w:val="00DD72F8"/>
    <w:rsid w:val="00E11A48"/>
    <w:rsid w:val="00E131B1"/>
    <w:rsid w:val="00E52695"/>
    <w:rsid w:val="00E768E8"/>
    <w:rsid w:val="00E8268D"/>
    <w:rsid w:val="00F57967"/>
    <w:rsid w:val="00FA05C3"/>
    <w:rsid w:val="00FA064E"/>
    <w:rsid w:val="00FC15C3"/>
    <w:rsid w:val="00FD7547"/>
    <w:rsid w:val="00FF72A5"/>
    <w:rsid w:val="59E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8E4E8"/>
  <w15:chartTrackingRefBased/>
  <w15:docId w15:val="{6B38D6D0-3FB9-4791-B821-EBD21B6B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8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Documents\Custom%20Office%20Templates\blank%20PTC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PTC assn</Template>
  <TotalTime>1375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Lee Cottrell</dc:creator>
  <cp:keywords/>
  <dc:description/>
  <cp:lastModifiedBy>Thomas Halligan</cp:lastModifiedBy>
  <cp:revision>4</cp:revision>
  <dcterms:created xsi:type="dcterms:W3CDTF">2019-09-09T01:20:00Z</dcterms:created>
  <dcterms:modified xsi:type="dcterms:W3CDTF">2023-09-14T03:39:00Z</dcterms:modified>
</cp:coreProperties>
</file>