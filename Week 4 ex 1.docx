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2BDD" w14:textId="77777777" w:rsidR="00FA05C3" w:rsidRDefault="00012451" w:rsidP="00012451">
      <w:pPr>
        <w:pStyle w:val="Heading1"/>
      </w:pPr>
      <w:r>
        <w:t>Directions</w:t>
      </w:r>
    </w:p>
    <w:p w14:paraId="753C813E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14:paraId="2D371E10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proofErr w:type="gramStart"/>
      <w:r>
        <w:rPr>
          <w:rFonts w:ascii="Calibri" w:eastAsia="Calibri" w:hAnsi="Calibri" w:cs="Calibri"/>
        </w:rPr>
        <w:t>Screenshot</w:t>
      </w:r>
      <w:proofErr w:type="gramEnd"/>
      <w:r>
        <w:rPr>
          <w:rFonts w:ascii="Calibri" w:eastAsia="Calibri" w:hAnsi="Calibri" w:cs="Calibri"/>
        </w:rPr>
        <w:t xml:space="preserve"> where directed. </w:t>
      </w:r>
    </w:p>
    <w:p w14:paraId="36890D13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to </w:t>
      </w:r>
      <w:r>
        <w:t>Blackboard</w:t>
      </w:r>
      <w:r>
        <w:rPr>
          <w:rFonts w:ascii="Calibri" w:eastAsia="Calibri" w:hAnsi="Calibri" w:cs="Calibri"/>
        </w:rPr>
        <w:t>.</w:t>
      </w:r>
    </w:p>
    <w:p w14:paraId="5B722165" w14:textId="77777777" w:rsidR="0053522B" w:rsidRPr="0053522B" w:rsidRDefault="0053522B" w:rsidP="0053522B">
      <w:pPr>
        <w:pStyle w:val="Heading2"/>
        <w:rPr>
          <w:color w:val="auto"/>
        </w:rPr>
      </w:pPr>
      <w:r w:rsidRPr="0053522B">
        <w:t>Tasks</w:t>
      </w:r>
    </w:p>
    <w:p w14:paraId="4477FE07" w14:textId="290DC563" w:rsidR="0053522B" w:rsidRPr="0053522B" w:rsidRDefault="12AF0DC9" w:rsidP="12AF0DC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color w:val="000000"/>
          <w:sz w:val="22"/>
          <w:szCs w:val="22"/>
        </w:rPr>
      </w:pPr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>create the products database with the following options (create the c:\database and c:\logs folder first)</w:t>
      </w:r>
    </w:p>
    <w:p w14:paraId="4A592051" w14:textId="77777777" w:rsidR="0053522B" w:rsidRPr="0053522B" w:rsidRDefault="0053522B" w:rsidP="0053522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3522B">
        <w:rPr>
          <w:rFonts w:asciiTheme="minorHAnsi" w:hAnsiTheme="minorHAnsi" w:cstheme="minorHAnsi"/>
          <w:color w:val="000000"/>
          <w:sz w:val="22"/>
          <w:szCs w:val="22"/>
        </w:rPr>
        <w:t xml:space="preserve">store the data files in the c:\database </w:t>
      </w:r>
      <w:proofErr w:type="gramStart"/>
      <w:r w:rsidRPr="0053522B">
        <w:rPr>
          <w:rFonts w:asciiTheme="minorHAnsi" w:hAnsiTheme="minorHAnsi" w:cstheme="minorHAnsi"/>
          <w:color w:val="000000"/>
          <w:sz w:val="22"/>
          <w:szCs w:val="22"/>
        </w:rPr>
        <w:t>folder</w:t>
      </w:r>
      <w:proofErr w:type="gramEnd"/>
    </w:p>
    <w:p w14:paraId="5839B218" w14:textId="77777777" w:rsidR="0053522B" w:rsidRPr="0053522B" w:rsidRDefault="0053522B" w:rsidP="0053522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3522B">
        <w:rPr>
          <w:rFonts w:asciiTheme="minorHAnsi" w:hAnsiTheme="minorHAnsi" w:cstheme="minorHAnsi"/>
          <w:color w:val="000000"/>
          <w:sz w:val="22"/>
          <w:szCs w:val="22"/>
        </w:rPr>
        <w:t xml:space="preserve">store the log files in the c:\logs </w:t>
      </w:r>
      <w:proofErr w:type="gramStart"/>
      <w:r w:rsidRPr="0053522B">
        <w:rPr>
          <w:rFonts w:asciiTheme="minorHAnsi" w:hAnsiTheme="minorHAnsi" w:cstheme="minorHAnsi"/>
          <w:color w:val="000000"/>
          <w:sz w:val="22"/>
          <w:szCs w:val="22"/>
        </w:rPr>
        <w:t>folder</w:t>
      </w:r>
      <w:proofErr w:type="gramEnd"/>
    </w:p>
    <w:p w14:paraId="3872276C" w14:textId="77777777" w:rsidR="0053522B" w:rsidRPr="0053522B" w:rsidRDefault="0053522B" w:rsidP="0053522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3522B">
        <w:rPr>
          <w:rFonts w:asciiTheme="minorHAnsi" w:hAnsiTheme="minorHAnsi" w:cstheme="minorHAnsi"/>
          <w:color w:val="000000"/>
          <w:sz w:val="22"/>
          <w:szCs w:val="22"/>
        </w:rPr>
        <w:t xml:space="preserve">Set the initial size of each file to 20 </w:t>
      </w:r>
      <w:proofErr w:type="gramStart"/>
      <w:r w:rsidRPr="0053522B">
        <w:rPr>
          <w:rFonts w:asciiTheme="minorHAnsi" w:hAnsiTheme="minorHAnsi" w:cstheme="minorHAnsi"/>
          <w:color w:val="000000"/>
          <w:sz w:val="22"/>
          <w:szCs w:val="22"/>
        </w:rPr>
        <w:t>MB</w:t>
      </w:r>
      <w:proofErr w:type="gramEnd"/>
    </w:p>
    <w:p w14:paraId="0E5F38DF" w14:textId="77777777" w:rsidR="0053522B" w:rsidRPr="0053522B" w:rsidRDefault="0053522B" w:rsidP="0053522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3522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screenshot </w:t>
      </w:r>
      <w:r w:rsidRPr="0053522B">
        <w:rPr>
          <w:rFonts w:asciiTheme="minorHAnsi" w:hAnsiTheme="minorHAnsi" w:cstheme="minorHAnsi"/>
          <w:color w:val="000000"/>
          <w:sz w:val="22"/>
          <w:szCs w:val="22"/>
        </w:rPr>
        <w:t xml:space="preserve">the creation </w:t>
      </w:r>
      <w:proofErr w:type="gramStart"/>
      <w:r w:rsidRPr="0053522B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gramEnd"/>
    </w:p>
    <w:p w14:paraId="7615864B" w14:textId="77777777" w:rsidR="0053522B" w:rsidRPr="0053522B" w:rsidRDefault="12AF0DC9" w:rsidP="12AF0DC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color w:val="000000"/>
          <w:sz w:val="22"/>
          <w:szCs w:val="22"/>
        </w:rPr>
      </w:pPr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Create these tables using the correct field type and </w:t>
      </w:r>
      <w:proofErr w:type="gramStart"/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>size</w:t>
      </w:r>
      <w:proofErr w:type="gramEnd"/>
    </w:p>
    <w:p w14:paraId="32CDEFCC" w14:textId="1C3AE4C0" w:rsidR="0053522B" w:rsidRPr="0053522B" w:rsidRDefault="0053522B" w:rsidP="0053522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3522B">
        <w:rPr>
          <w:rFonts w:asciiTheme="minorHAnsi" w:hAnsiTheme="minorHAnsi" w:cstheme="minorHAnsi"/>
          <w:color w:val="000000"/>
          <w:sz w:val="22"/>
          <w:szCs w:val="22"/>
        </w:rPr>
        <w:t xml:space="preserve">For each table create the primary keys, and the foreign key </w:t>
      </w:r>
      <w:proofErr w:type="gramStart"/>
      <w:r w:rsidRPr="0053522B">
        <w:rPr>
          <w:rFonts w:asciiTheme="minorHAnsi" w:hAnsiTheme="minorHAnsi" w:cstheme="minorHAnsi"/>
          <w:color w:val="000000"/>
          <w:sz w:val="22"/>
          <w:szCs w:val="22"/>
        </w:rPr>
        <w:t>constraints</w:t>
      </w:r>
      <w:proofErr w:type="gramEnd"/>
    </w:p>
    <w:p w14:paraId="21752507" w14:textId="1A6662CF" w:rsidR="0053522B" w:rsidRDefault="0053522B" w:rsidP="0053522B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3522B">
        <w:rPr>
          <w:rFonts w:asciiTheme="minorHAnsi" w:hAnsiTheme="minorHAnsi" w:cstheme="minorHAnsi"/>
          <w:color w:val="000000"/>
          <w:sz w:val="22"/>
          <w:szCs w:val="22"/>
        </w:rPr>
        <w:t xml:space="preserve">Screenshot each working create </w:t>
      </w:r>
      <w:proofErr w:type="gramStart"/>
      <w:r w:rsidRPr="0053522B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gramEnd"/>
    </w:p>
    <w:p w14:paraId="0F13583A" w14:textId="4FA25FE5" w:rsidR="12AF0DC9" w:rsidRDefault="12AF0DC9" w:rsidP="12AF0DC9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Insert 5 records into each table. You need to insert data into </w:t>
      </w:r>
      <w:proofErr w:type="gramStart"/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>the one</w:t>
      </w:r>
      <w:proofErr w:type="gramEnd"/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side of the </w:t>
      </w:r>
      <w:proofErr w:type="gramStart"/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>one to many</w:t>
      </w:r>
      <w:proofErr w:type="gramEnd"/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relationships first. Screenshot proof</w:t>
      </w:r>
    </w:p>
    <w:p w14:paraId="261A2EB3" w14:textId="77777777" w:rsidR="0053522B" w:rsidRPr="0053522B" w:rsidRDefault="12AF0DC9" w:rsidP="12AF0DC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color w:val="000000"/>
          <w:sz w:val="22"/>
          <w:szCs w:val="22"/>
        </w:rPr>
      </w:pPr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Build the ER diagram and screenshot the </w:t>
      </w:r>
      <w:proofErr w:type="gramStart"/>
      <w:r w:rsidRPr="12AF0DC9">
        <w:rPr>
          <w:rFonts w:asciiTheme="minorHAnsi" w:hAnsiTheme="minorHAnsi" w:cstheme="minorBidi"/>
          <w:color w:val="000000" w:themeColor="text1"/>
          <w:sz w:val="22"/>
          <w:szCs w:val="22"/>
        </w:rPr>
        <w:t>diagram</w:t>
      </w:r>
      <w:proofErr w:type="gramEnd"/>
    </w:p>
    <w:p w14:paraId="557E427F" w14:textId="77777777" w:rsidR="0053522B" w:rsidRPr="0053522B" w:rsidRDefault="0053522B" w:rsidP="0053522B">
      <w:pPr>
        <w:pStyle w:val="Heading3"/>
        <w:rPr>
          <w:color w:val="auto"/>
        </w:rPr>
      </w:pPr>
      <w:proofErr w:type="spellStart"/>
      <w:r w:rsidRPr="0053522B">
        <w:t>tblManager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5899"/>
        <w:gridCol w:w="2134"/>
      </w:tblGrid>
      <w:tr w:rsidR="0053522B" w:rsidRPr="0053522B" w14:paraId="319EE889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9E830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D6269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type requirements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4258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constraints</w:t>
            </w:r>
          </w:p>
        </w:tc>
      </w:tr>
      <w:tr w:rsidR="0053522B" w:rsidRPr="0053522B" w14:paraId="7A5C7960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9CF2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mgrID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0CD33" w14:textId="365118B0" w:rsidR="0053522B" w:rsidRPr="0053522B" w:rsidRDefault="220B7BE2" w:rsidP="220B7BE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220B7BE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Around 25 managers with a 4-character alphanumeric ID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CFCD6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null primary ID</w:t>
            </w:r>
          </w:p>
        </w:tc>
      </w:tr>
      <w:tr w:rsidR="0053522B" w:rsidRPr="0053522B" w14:paraId="793CFC1A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5DB2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mgrFname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5F64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Multinational names must support Unicode </w:t>
            </w:r>
            <w:proofErr w:type="gram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characters</w:t>
            </w:r>
            <w:proofErr w:type="gramEnd"/>
          </w:p>
          <w:p w14:paraId="52643E1E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 characters in length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E6FA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null</w:t>
            </w:r>
          </w:p>
        </w:tc>
      </w:tr>
      <w:tr w:rsidR="0053522B" w:rsidRPr="0053522B" w14:paraId="366139E6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783E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mgrLname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B3AC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Multinational names must support Unicode </w:t>
            </w:r>
            <w:proofErr w:type="gram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characters</w:t>
            </w:r>
            <w:proofErr w:type="gramEnd"/>
          </w:p>
          <w:p w14:paraId="43C69C75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 characters in length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D1F94" w14:textId="77777777" w:rsidR="0053522B" w:rsidRPr="0053522B" w:rsidRDefault="0053522B">
            <w:pPr>
              <w:rPr>
                <w:rFonts w:cstheme="minorHAnsi"/>
              </w:rPr>
            </w:pPr>
          </w:p>
        </w:tc>
      </w:tr>
      <w:tr w:rsidR="0053522B" w:rsidRPr="0053522B" w14:paraId="0D8AF908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6EAD2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mgrLevel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51F4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Integer value from 1 to 10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EB69" w14:textId="371642A3" w:rsidR="0053522B" w:rsidRPr="0053522B" w:rsidRDefault="67547D7B" w:rsidP="67547D7B">
            <w:r w:rsidRPr="67547D7B">
              <w:t>Between 1 and 10</w:t>
            </w:r>
          </w:p>
        </w:tc>
      </w:tr>
    </w:tbl>
    <w:p w14:paraId="2780723D" w14:textId="77777777" w:rsidR="0053522B" w:rsidRPr="0053522B" w:rsidRDefault="0053522B" w:rsidP="0053522B">
      <w:pPr>
        <w:rPr>
          <w:rFonts w:cstheme="minorHAnsi"/>
        </w:rPr>
      </w:pPr>
    </w:p>
    <w:p w14:paraId="05AB48D5" w14:textId="77777777" w:rsidR="0053522B" w:rsidRPr="0053522B" w:rsidRDefault="0053522B" w:rsidP="0053522B">
      <w:pPr>
        <w:pStyle w:val="Heading2"/>
        <w:spacing w:before="360"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5352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tblCategory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4938"/>
        <w:gridCol w:w="3145"/>
      </w:tblGrid>
      <w:tr w:rsidR="0053522B" w:rsidRPr="0053522B" w14:paraId="72BE3D31" w14:textId="77777777" w:rsidTr="00535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5CF79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5225C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type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EF40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constraints</w:t>
            </w:r>
          </w:p>
        </w:tc>
      </w:tr>
      <w:tr w:rsidR="0053522B" w:rsidRPr="0053522B" w14:paraId="0C2E9450" w14:textId="77777777" w:rsidTr="00535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E83EE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7F025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Less than 100 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7523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 key not null</w:t>
            </w:r>
          </w:p>
        </w:tc>
      </w:tr>
      <w:tr w:rsidR="0053522B" w:rsidRPr="0053522B" w14:paraId="4AEFC9BE" w14:textId="77777777" w:rsidTr="00535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774F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FF04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American names, 100 characters, do not conserve space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93D41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null</w:t>
            </w:r>
          </w:p>
        </w:tc>
      </w:tr>
      <w:tr w:rsidR="0053522B" w:rsidRPr="0053522B" w14:paraId="22EA4B1B" w14:textId="77777777" w:rsidTr="00535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B63C6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catManager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F9664" w14:textId="77777777" w:rsidR="0053522B" w:rsidRPr="0053522B" w:rsidRDefault="0053522B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7715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Foreign key to </w:t>
            </w: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tblManager</w:t>
            </w:r>
            <w:proofErr w:type="spellEnd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mgrID</w:t>
            </w:r>
            <w:proofErr w:type="spellEnd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14:paraId="1150028F" w14:textId="79BA1ABD" w:rsidR="00C65528" w:rsidRDefault="00C65528" w:rsidP="0053522B">
      <w:pPr>
        <w:rPr>
          <w:rFonts w:cstheme="minorHAnsi"/>
        </w:rPr>
      </w:pPr>
    </w:p>
    <w:p w14:paraId="73A0CFBA" w14:textId="77777777" w:rsidR="00C65528" w:rsidRDefault="00C65528">
      <w:pPr>
        <w:rPr>
          <w:rFonts w:cstheme="minorHAnsi"/>
        </w:rPr>
      </w:pPr>
      <w:r>
        <w:rPr>
          <w:rFonts w:cstheme="minorHAnsi"/>
        </w:rPr>
        <w:br w:type="page"/>
      </w:r>
    </w:p>
    <w:p w14:paraId="457EE0D2" w14:textId="77777777" w:rsidR="0053522B" w:rsidRPr="0053522B" w:rsidRDefault="0053522B" w:rsidP="0053522B">
      <w:pPr>
        <w:pStyle w:val="Heading2"/>
        <w:spacing w:before="360"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53522B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tblProduct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357"/>
        <w:gridCol w:w="3295"/>
      </w:tblGrid>
      <w:tr w:rsidR="0053522B" w:rsidRPr="0053522B" w14:paraId="208AE042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ACF6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F1695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type requirements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23B54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constraints</w:t>
            </w:r>
          </w:p>
        </w:tc>
      </w:tr>
      <w:tr w:rsidR="0053522B" w:rsidRPr="0053522B" w14:paraId="01FC5D6D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9F62F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1104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Hundred</w:t>
            </w:r>
            <w:proofErr w:type="spellEnd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 thousands product ID’s - stored as an integer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772CF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 key not null</w:t>
            </w:r>
          </w:p>
        </w:tc>
      </w:tr>
      <w:tr w:rsidR="0053522B" w:rsidRPr="0053522B" w14:paraId="647AD1F4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BEBE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55F2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American names only - 50 characters - conserve space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FE400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null</w:t>
            </w:r>
          </w:p>
        </w:tc>
      </w:tr>
      <w:tr w:rsidR="0053522B" w:rsidRPr="0053522B" w14:paraId="4DA33C15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6471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B24FB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9A89" w14:textId="16E9F1E5" w:rsidR="0053522B" w:rsidRPr="0053522B" w:rsidRDefault="67547D7B" w:rsidP="67547D7B">
            <w:r w:rsidRPr="67547D7B">
              <w:t>Between .01 and 10000</w:t>
            </w:r>
          </w:p>
        </w:tc>
      </w:tr>
      <w:tr w:rsidR="0053522B" w:rsidRPr="0053522B" w14:paraId="79872B30" w14:textId="77777777" w:rsidTr="67547D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4C1F5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productCategory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7CB2" w14:textId="77777777" w:rsidR="0053522B" w:rsidRPr="0053522B" w:rsidRDefault="0053522B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5DFB" w14:textId="77777777" w:rsidR="0053522B" w:rsidRPr="0053522B" w:rsidRDefault="005352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Foreign key to </w:t>
            </w: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tblCategory</w:t>
            </w:r>
            <w:proofErr w:type="spellEnd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based on </w:t>
            </w:r>
            <w:proofErr w:type="spellStart"/>
            <w:r w:rsidRPr="005352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catID</w:t>
            </w:r>
            <w:proofErr w:type="spellEnd"/>
          </w:p>
        </w:tc>
      </w:tr>
    </w:tbl>
    <w:p w14:paraId="0B7CD9CC" w14:textId="261F5A82" w:rsidR="43857368" w:rsidRDefault="00DB4564" w:rsidP="43857368">
      <w:r w:rsidRPr="00DB4564">
        <w:drawing>
          <wp:inline distT="0" distB="0" distL="0" distR="0" wp14:anchorId="46E50445" wp14:editId="5AE19B17">
            <wp:extent cx="4096322" cy="885949"/>
            <wp:effectExtent l="0" t="0" r="0" b="9525"/>
            <wp:docPr id="18650532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321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B4564">
        <w:drawing>
          <wp:inline distT="0" distB="0" distL="0" distR="0" wp14:anchorId="5A3E52D0" wp14:editId="23FBD64C">
            <wp:extent cx="3677163" cy="1124107"/>
            <wp:effectExtent l="0" t="0" r="0" b="0"/>
            <wp:docPr id="1635321102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21102" name="Picture 1" descr="A computer code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B4564">
        <w:drawing>
          <wp:inline distT="0" distB="0" distL="0" distR="0" wp14:anchorId="0EA7CC64" wp14:editId="5658C13D">
            <wp:extent cx="2581635" cy="1133633"/>
            <wp:effectExtent l="0" t="0" r="9525" b="9525"/>
            <wp:docPr id="274074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745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B4564">
        <w:drawing>
          <wp:inline distT="0" distB="0" distL="0" distR="0" wp14:anchorId="2BD1D05B" wp14:editId="2B32F898">
            <wp:extent cx="2172003" cy="1247949"/>
            <wp:effectExtent l="0" t="0" r="0" b="9525"/>
            <wp:docPr id="881730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308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B4564">
        <w:lastRenderedPageBreak/>
        <w:drawing>
          <wp:inline distT="0" distB="0" distL="0" distR="0" wp14:anchorId="1D06AE83" wp14:editId="24618D9D">
            <wp:extent cx="2191056" cy="3439005"/>
            <wp:effectExtent l="0" t="0" r="0" b="9525"/>
            <wp:docPr id="596976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769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FE1D4" wp14:editId="1EEDF229">
            <wp:extent cx="6858000" cy="3855720"/>
            <wp:effectExtent l="0" t="0" r="0" b="0"/>
            <wp:docPr id="135479652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6525" name="Picture 1" descr="A computer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3857368" w:rsidSect="00FA05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717A" w14:textId="77777777" w:rsidR="0053386E" w:rsidRDefault="0053386E" w:rsidP="008334E0">
      <w:pPr>
        <w:spacing w:after="0" w:line="240" w:lineRule="auto"/>
      </w:pPr>
      <w:r>
        <w:separator/>
      </w:r>
    </w:p>
  </w:endnote>
  <w:endnote w:type="continuationSeparator" w:id="0">
    <w:p w14:paraId="16D983C4" w14:textId="77777777" w:rsidR="0053386E" w:rsidRDefault="0053386E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85EB" w14:textId="77777777" w:rsidR="000B03B1" w:rsidRDefault="000B0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7B6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314F" w14:textId="77777777" w:rsidR="000B03B1" w:rsidRDefault="000B0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DA1C" w14:textId="77777777" w:rsidR="0053386E" w:rsidRDefault="0053386E" w:rsidP="008334E0">
      <w:pPr>
        <w:spacing w:after="0" w:line="240" w:lineRule="auto"/>
      </w:pPr>
      <w:r>
        <w:separator/>
      </w:r>
    </w:p>
  </w:footnote>
  <w:footnote w:type="continuationSeparator" w:id="0">
    <w:p w14:paraId="21AC018B" w14:textId="77777777" w:rsidR="0053386E" w:rsidRDefault="0053386E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84D5" w14:textId="77777777" w:rsidR="000B03B1" w:rsidRDefault="000B0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C17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150530" wp14:editId="2974C16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2B6FE4" w14:textId="44AA9206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B03B1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C6552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C6552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Database and Table Creation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>
            <v:rect id="Rectangle 197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spid="_x0000_s1026" o:allowoverlap="f" fillcolor="black [3213]" strokecolor="black [3213]" strokeweight="1pt" w14:anchorId="0815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>
              <v:textbox style="mso-fit-shape-to-text:t">
                <w:txbxContent>
                  <w:p w:rsidR="008334E0" w:rsidP="00155E4C" w:rsidRDefault="00972A3D" w14:paraId="7F2B6FE4" w14:textId="44AA9206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eastAsia="Times New Roman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B03B1">
                          <w:rPr>
                            <w:rFonts w:ascii="Arial" w:hAnsi="Arial" w:eastAsia="Times New Roman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ab/>
                    </w:r>
                    <w:r w:rsidR="00C65528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>20</w:t>
                    </w:r>
                    <w:r w:rsidR="00155E4C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ab/>
                    </w:r>
                    <w:r w:rsidR="00C65528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>Database and Table Creation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6F85" w14:textId="77777777" w:rsidR="000B03B1" w:rsidRDefault="000B0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21B5A05"/>
    <w:multiLevelType w:val="multilevel"/>
    <w:tmpl w:val="8FB6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A28E9"/>
    <w:multiLevelType w:val="hybridMultilevel"/>
    <w:tmpl w:val="7136C388"/>
    <w:lvl w:ilvl="0" w:tplc="AEB4B358">
      <w:start w:val="1"/>
      <w:numFmt w:val="decimal"/>
      <w:lvlText w:val="%1."/>
      <w:lvlJc w:val="left"/>
      <w:pPr>
        <w:ind w:left="720" w:hanging="360"/>
      </w:pPr>
    </w:lvl>
    <w:lvl w:ilvl="1" w:tplc="A5A2DB0A">
      <w:start w:val="1"/>
      <w:numFmt w:val="lowerLetter"/>
      <w:lvlText w:val="%2."/>
      <w:lvlJc w:val="left"/>
      <w:pPr>
        <w:ind w:left="1440" w:hanging="360"/>
      </w:pPr>
    </w:lvl>
    <w:lvl w:ilvl="2" w:tplc="C75C9574">
      <w:start w:val="1"/>
      <w:numFmt w:val="lowerRoman"/>
      <w:lvlText w:val="%3."/>
      <w:lvlJc w:val="right"/>
      <w:pPr>
        <w:ind w:left="2160" w:hanging="180"/>
      </w:pPr>
    </w:lvl>
    <w:lvl w:ilvl="3" w:tplc="F586AA92">
      <w:start w:val="1"/>
      <w:numFmt w:val="decimal"/>
      <w:lvlText w:val="%4."/>
      <w:lvlJc w:val="left"/>
      <w:pPr>
        <w:ind w:left="2880" w:hanging="360"/>
      </w:pPr>
    </w:lvl>
    <w:lvl w:ilvl="4" w:tplc="3ED6F9E4">
      <w:start w:val="1"/>
      <w:numFmt w:val="lowerLetter"/>
      <w:lvlText w:val="%5."/>
      <w:lvlJc w:val="left"/>
      <w:pPr>
        <w:ind w:left="3600" w:hanging="360"/>
      </w:pPr>
    </w:lvl>
    <w:lvl w:ilvl="5" w:tplc="4FFA8C78">
      <w:start w:val="1"/>
      <w:numFmt w:val="lowerRoman"/>
      <w:lvlText w:val="%6."/>
      <w:lvlJc w:val="right"/>
      <w:pPr>
        <w:ind w:left="4320" w:hanging="180"/>
      </w:pPr>
    </w:lvl>
    <w:lvl w:ilvl="6" w:tplc="6304F224">
      <w:start w:val="1"/>
      <w:numFmt w:val="decimal"/>
      <w:lvlText w:val="%7."/>
      <w:lvlJc w:val="left"/>
      <w:pPr>
        <w:ind w:left="5040" w:hanging="360"/>
      </w:pPr>
    </w:lvl>
    <w:lvl w:ilvl="7" w:tplc="DE5ACE16">
      <w:start w:val="1"/>
      <w:numFmt w:val="lowerLetter"/>
      <w:lvlText w:val="%8."/>
      <w:lvlJc w:val="left"/>
      <w:pPr>
        <w:ind w:left="5760" w:hanging="360"/>
      </w:pPr>
    </w:lvl>
    <w:lvl w:ilvl="8" w:tplc="BECC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89567B"/>
    <w:multiLevelType w:val="multilevel"/>
    <w:tmpl w:val="DF6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8650887">
    <w:abstractNumId w:val="5"/>
  </w:num>
  <w:num w:numId="2" w16cid:durableId="396393288">
    <w:abstractNumId w:val="1"/>
  </w:num>
  <w:num w:numId="3" w16cid:durableId="1166049087">
    <w:abstractNumId w:val="4"/>
  </w:num>
  <w:num w:numId="4" w16cid:durableId="193278113">
    <w:abstractNumId w:val="3"/>
  </w:num>
  <w:num w:numId="5" w16cid:durableId="553935014">
    <w:abstractNumId w:val="9"/>
  </w:num>
  <w:num w:numId="6" w16cid:durableId="555704923">
    <w:abstractNumId w:val="8"/>
  </w:num>
  <w:num w:numId="7" w16cid:durableId="1718118256">
    <w:abstractNumId w:val="7"/>
  </w:num>
  <w:num w:numId="8" w16cid:durableId="521286956">
    <w:abstractNumId w:val="2"/>
  </w:num>
  <w:num w:numId="9" w16cid:durableId="1113206159">
    <w:abstractNumId w:val="10"/>
  </w:num>
  <w:num w:numId="10" w16cid:durableId="1566261286">
    <w:abstractNumId w:val="0"/>
  </w:num>
  <w:num w:numId="11" w16cid:durableId="479346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2B"/>
    <w:rsid w:val="00004B08"/>
    <w:rsid w:val="00012451"/>
    <w:rsid w:val="00045630"/>
    <w:rsid w:val="00074FF9"/>
    <w:rsid w:val="00080CBA"/>
    <w:rsid w:val="000B03B1"/>
    <w:rsid w:val="00127172"/>
    <w:rsid w:val="00155E4C"/>
    <w:rsid w:val="00173B27"/>
    <w:rsid w:val="001773F7"/>
    <w:rsid w:val="001C7491"/>
    <w:rsid w:val="002113A2"/>
    <w:rsid w:val="00213EC1"/>
    <w:rsid w:val="002E1E6A"/>
    <w:rsid w:val="003C7277"/>
    <w:rsid w:val="003F04BE"/>
    <w:rsid w:val="0043612E"/>
    <w:rsid w:val="00437CE7"/>
    <w:rsid w:val="004C093F"/>
    <w:rsid w:val="004D52C2"/>
    <w:rsid w:val="0053386E"/>
    <w:rsid w:val="0053522B"/>
    <w:rsid w:val="005771F1"/>
    <w:rsid w:val="00606C41"/>
    <w:rsid w:val="00674058"/>
    <w:rsid w:val="006B352F"/>
    <w:rsid w:val="00747829"/>
    <w:rsid w:val="007A24A1"/>
    <w:rsid w:val="008334E0"/>
    <w:rsid w:val="008A47EE"/>
    <w:rsid w:val="008D0134"/>
    <w:rsid w:val="008E42BE"/>
    <w:rsid w:val="00945CF9"/>
    <w:rsid w:val="00963BD9"/>
    <w:rsid w:val="00972521"/>
    <w:rsid w:val="00972A3D"/>
    <w:rsid w:val="00995B24"/>
    <w:rsid w:val="00997530"/>
    <w:rsid w:val="00A36F05"/>
    <w:rsid w:val="00A4626E"/>
    <w:rsid w:val="00B120A9"/>
    <w:rsid w:val="00B136FB"/>
    <w:rsid w:val="00B718D1"/>
    <w:rsid w:val="00B9046A"/>
    <w:rsid w:val="00BC2939"/>
    <w:rsid w:val="00BE4A86"/>
    <w:rsid w:val="00C65528"/>
    <w:rsid w:val="00C77606"/>
    <w:rsid w:val="00CB3FC6"/>
    <w:rsid w:val="00CC679B"/>
    <w:rsid w:val="00D96995"/>
    <w:rsid w:val="00DB4564"/>
    <w:rsid w:val="00DD72F8"/>
    <w:rsid w:val="00E52695"/>
    <w:rsid w:val="00E652D4"/>
    <w:rsid w:val="00E768E8"/>
    <w:rsid w:val="00E8268D"/>
    <w:rsid w:val="00F57967"/>
    <w:rsid w:val="00FA05C3"/>
    <w:rsid w:val="00FA064E"/>
    <w:rsid w:val="00FC15C3"/>
    <w:rsid w:val="00FF72A5"/>
    <w:rsid w:val="12AF0DC9"/>
    <w:rsid w:val="220B7BE2"/>
    <w:rsid w:val="43857368"/>
    <w:rsid w:val="6754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071B"/>
  <w15:chartTrackingRefBased/>
  <w15:docId w15:val="{02A981C5-2274-471A-8797-45FF161D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</Template>
  <TotalTime>2</TotalTime>
  <Pages>3</Pages>
  <Words>247</Words>
  <Characters>1408</Characters>
  <Application>Microsoft Office Word</Application>
  <DocSecurity>0</DocSecurity>
  <Lines>11</Lines>
  <Paragraphs>3</Paragraphs>
  <ScaleCrop>false</ScaleCrop>
  <Company>Pittsburgh Technical Institute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Lee Cottrell</dc:creator>
  <cp:keywords/>
  <dc:description/>
  <cp:lastModifiedBy>Thomas Halligan</cp:lastModifiedBy>
  <cp:revision>2</cp:revision>
  <dcterms:created xsi:type="dcterms:W3CDTF">2023-08-14T06:11:00Z</dcterms:created>
  <dcterms:modified xsi:type="dcterms:W3CDTF">2023-08-14T06:11:00Z</dcterms:modified>
</cp:coreProperties>
</file>